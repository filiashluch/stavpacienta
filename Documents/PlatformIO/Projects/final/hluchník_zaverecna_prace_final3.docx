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AE5523" w14:paraId="0B882832" w14:textId="77777777">
        <w:trPr>
          <w:trHeight w:hRule="exact" w:val="2835"/>
        </w:trPr>
        <w:tc>
          <w:tcPr>
            <w:tcW w:w="9640" w:type="dxa"/>
            <w:gridSpan w:val="3"/>
          </w:tcPr>
          <w:p w14:paraId="2D82BC8D" w14:textId="0A256B68" w:rsidR="00F03DA6" w:rsidRPr="00AE5523" w:rsidRDefault="00F41FF1" w:rsidP="0060215F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046F61A" wp14:editId="5A7308CC">
                  <wp:extent cx="3286125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RPr="00AE5523" w14:paraId="0ABA0B6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17AB7C5" w14:textId="77777777" w:rsidR="00F03DA6" w:rsidRPr="00AE5523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BE8BD7B" w14:textId="73659372" w:rsidR="00B32B6A" w:rsidRPr="00AE5523" w:rsidRDefault="00B32B6A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AE552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 w:rsidRPr="00AE5523" w14:paraId="78B99D93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E533233" w14:textId="492A6B1F" w:rsidR="00316963" w:rsidRPr="00AE5523" w:rsidRDefault="00FD1292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Systém pro monitorovaní zdravotního stavu pacienta</w:t>
            </w:r>
          </w:p>
        </w:tc>
      </w:tr>
      <w:tr w:rsidR="00F03DA6" w:rsidRPr="00AE5523" w14:paraId="1D6D9493" w14:textId="77777777">
        <w:trPr>
          <w:trHeight w:hRule="exact" w:val="567"/>
        </w:trPr>
        <w:tc>
          <w:tcPr>
            <w:tcW w:w="9640" w:type="dxa"/>
            <w:gridSpan w:val="3"/>
          </w:tcPr>
          <w:p w14:paraId="03DF0272" w14:textId="1DE7829F" w:rsidR="00F03DA6" w:rsidRPr="00AE5523" w:rsidRDefault="00FD129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Hluchník</w:t>
            </w:r>
          </w:p>
        </w:tc>
      </w:tr>
      <w:tr w:rsidR="00C91564" w:rsidRPr="00AE5523" w14:paraId="0F784417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FE997FB" w14:textId="77777777" w:rsidR="00FC1F9B" w:rsidRPr="00AE5523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</w:tc>
      </w:tr>
      <w:tr w:rsidR="00F03DA6" w:rsidRPr="00AE5523" w14:paraId="211B4001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13D8D9E9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12C71ED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AE5523" w14:paraId="4EF39C7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D7334F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7C3BB7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FB8A40" w14:textId="77777777" w:rsidR="005D5EFD" w:rsidRPr="00AE5523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5D5EFD" w:rsidRPr="00AE5523" w14:paraId="5BFD8462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2C5FADC" w14:textId="77777777" w:rsidR="005D5EFD" w:rsidRPr="00AE5523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3035B944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18113C8C" w14:textId="77777777" w:rsidR="005D5EFD" w:rsidRPr="00AE5523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84C8E57" w14:textId="77777777" w:rsidR="005D5EFD" w:rsidRPr="00AE5523" w:rsidRDefault="00FD1292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0BDC16E5" w14:textId="78F27BC7" w:rsidR="0060215F" w:rsidRDefault="0060215F" w:rsidP="0087774F">
      <w:bookmarkStart w:id="1" w:name="_Toc502090781"/>
      <w:r>
        <w:br w:type="page"/>
      </w:r>
    </w:p>
    <w:p w14:paraId="79AAEA08" w14:textId="77777777" w:rsidR="004579B9" w:rsidRPr="00AE5523" w:rsidRDefault="004579B9" w:rsidP="004579B9">
      <w:pPr>
        <w:pStyle w:val="Nadpis6"/>
        <w:rPr>
          <w:sz w:val="24"/>
          <w:szCs w:val="24"/>
        </w:rPr>
      </w:pPr>
      <w:r w:rsidRPr="00AE5523">
        <w:rPr>
          <w:sz w:val="24"/>
          <w:szCs w:val="24"/>
        </w:rPr>
        <w:lastRenderedPageBreak/>
        <w:t>Poděkování</w:t>
      </w:r>
      <w:bookmarkEnd w:id="1"/>
    </w:p>
    <w:p w14:paraId="2CE11C62" w14:textId="68D8B733" w:rsidR="004579B9" w:rsidRPr="00AE5523" w:rsidRDefault="004579B9" w:rsidP="004579B9">
      <w:r w:rsidRPr="00AE5523">
        <w:rPr>
          <w:i/>
        </w:rPr>
        <w:t xml:space="preserve">Děkuji panu učiteli Ing. Petru </w:t>
      </w:r>
      <w:proofErr w:type="spellStart"/>
      <w:r w:rsidRPr="00AE5523">
        <w:rPr>
          <w:i/>
        </w:rPr>
        <w:t>Grussmannovi</w:t>
      </w:r>
      <w:proofErr w:type="spellEnd"/>
      <w:r w:rsidRPr="00AE5523">
        <w:rPr>
          <w:i/>
        </w:rPr>
        <w:t xml:space="preserve"> za cenné rady</w:t>
      </w:r>
      <w:r w:rsidR="003D24E8">
        <w:rPr>
          <w:i/>
        </w:rPr>
        <w:t xml:space="preserve"> a</w:t>
      </w:r>
      <w:r w:rsidRPr="00AE5523">
        <w:rPr>
          <w:i/>
        </w:rPr>
        <w:t xml:space="preserve"> panu učiteli Mgr. Marcelu </w:t>
      </w:r>
      <w:proofErr w:type="spellStart"/>
      <w:r w:rsidRPr="00AE5523">
        <w:rPr>
          <w:i/>
        </w:rPr>
        <w:t>Godovskému</w:t>
      </w:r>
      <w:proofErr w:type="spellEnd"/>
      <w:r w:rsidRPr="00AE5523">
        <w:rPr>
          <w:i/>
        </w:rPr>
        <w:t xml:space="preserve"> za pomoc s</w:t>
      </w:r>
      <w:r w:rsidR="003D24E8">
        <w:rPr>
          <w:i/>
        </w:rPr>
        <w:t> pájením součástek.</w:t>
      </w:r>
    </w:p>
    <w:p w14:paraId="7B7D686D" w14:textId="77777777" w:rsidR="004A12E0" w:rsidRPr="00F41FF1" w:rsidRDefault="008B6730" w:rsidP="00320CEC">
      <w:pPr>
        <w:spacing w:before="85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Prohlašuji, že jsem závěrečnou práci vypracoval samostatně a uvedl veškeré použité </w:t>
      </w:r>
      <w:r w:rsidRPr="00F41FF1">
        <w:rPr>
          <w:rStyle w:val="Pokec"/>
          <w:color w:val="auto"/>
        </w:rPr>
        <w:br/>
        <w:t>informační zdroje</w:t>
      </w:r>
      <w:r w:rsidR="004A12E0" w:rsidRPr="00F41FF1">
        <w:rPr>
          <w:rStyle w:val="Pokec"/>
          <w:color w:val="auto"/>
        </w:rPr>
        <w:t>.</w:t>
      </w:r>
    </w:p>
    <w:p w14:paraId="151C26CB" w14:textId="77777777" w:rsidR="00320CEC" w:rsidRPr="00F41FF1" w:rsidRDefault="00320CEC" w:rsidP="00320CEC">
      <w:pPr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F41FF1">
        <w:rPr>
          <w:rStyle w:val="Pokec"/>
          <w:color w:val="auto"/>
        </w:rPr>
        <w:br/>
        <w:t xml:space="preserve">a umělecké škole v Opavě, Praskova </w:t>
      </w:r>
      <w:r w:rsidRPr="00AE5523">
        <w:t>399/8.</w:t>
      </w:r>
    </w:p>
    <w:p w14:paraId="740903B3" w14:textId="0BE805D5" w:rsidR="008B6730" w:rsidRPr="00F41FF1" w:rsidRDefault="008B6730" w:rsidP="008B6730">
      <w:pPr>
        <w:spacing w:before="1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V Opavě </w:t>
      </w:r>
      <w:r w:rsidRPr="00F41FF1">
        <w:rPr>
          <w:rStyle w:val="Pokec"/>
          <w:color w:val="auto"/>
        </w:rPr>
        <w:tab/>
      </w:r>
      <w:r w:rsidR="004A7568">
        <w:rPr>
          <w:rStyle w:val="Pokec"/>
          <w:color w:val="auto"/>
        </w:rPr>
        <w:t>3.1.2021</w:t>
      </w:r>
    </w:p>
    <w:p w14:paraId="6C0C2C1F" w14:textId="344775B4" w:rsidR="004579B9" w:rsidRPr="004579B9" w:rsidRDefault="004A12E0" w:rsidP="004579B9">
      <w:pPr>
        <w:pBdr>
          <w:top w:val="single" w:sz="4" w:space="1" w:color="auto"/>
        </w:pBdr>
        <w:ind w:left="4963" w:firstLine="709"/>
        <w:rPr>
          <w:i/>
        </w:rPr>
      </w:pPr>
      <w:r w:rsidRPr="00F41FF1">
        <w:rPr>
          <w:rStyle w:val="Pokec"/>
          <w:i/>
          <w:color w:val="auto"/>
        </w:rPr>
        <w:t xml:space="preserve">podpis </w:t>
      </w:r>
      <w:r w:rsidR="008B6730" w:rsidRPr="00F41FF1">
        <w:rPr>
          <w:rStyle w:val="Pokec"/>
          <w:i/>
          <w:color w:val="auto"/>
        </w:rPr>
        <w:t>autora práce</w:t>
      </w:r>
      <w:bookmarkStart w:id="2" w:name="_Toc37577728"/>
    </w:p>
    <w:p w14:paraId="6B626F29" w14:textId="344775B4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Anotace</w:t>
      </w:r>
    </w:p>
    <w:p w14:paraId="2087F7EB" w14:textId="01364178" w:rsidR="00D1598B" w:rsidRPr="00AE5523" w:rsidRDefault="00D1598B" w:rsidP="00D1598B">
      <w:bookmarkStart w:id="3" w:name="_Hlk61964426"/>
      <w:r>
        <w:lastRenderedPageBreak/>
        <w:t>Cílem projektu bylo vytvořit systém pro monitorování zdravotního stavu pacienta</w:t>
      </w:r>
      <w:r w:rsidR="00A677E7">
        <w:t xml:space="preserve"> na dálku přes </w:t>
      </w:r>
      <w:proofErr w:type="spellStart"/>
      <w:r w:rsidR="00A677E7">
        <w:t>access</w:t>
      </w:r>
      <w:proofErr w:type="spellEnd"/>
      <w:r w:rsidR="00A677E7">
        <w:t xml:space="preserve"> point</w:t>
      </w:r>
      <w:r>
        <w:t xml:space="preserve"> s možností indikace pro přiložení prstu na senzo</w:t>
      </w:r>
      <w:r w:rsidR="00A677E7">
        <w:t>r</w:t>
      </w:r>
      <w:r>
        <w:t xml:space="preserve">. </w:t>
      </w:r>
      <w:bookmarkEnd w:id="3"/>
      <w:r>
        <w:t>Projekt je tvořen z hardwarové a softwarové části. Hardwarovou část tvoří hlavně vývojová deska ESP32 DEVKIT V1-DOIT od firmy</w:t>
      </w:r>
      <w:r w:rsidRPr="00695B6D">
        <w:t xml:space="preserve"> </w:t>
      </w:r>
      <w:proofErr w:type="spellStart"/>
      <w:r>
        <w:t>Espressif</w:t>
      </w:r>
      <w:proofErr w:type="spellEnd"/>
      <w:r>
        <w:t xml:space="preserve"> Systems. Zařízení pomocí tří senzorů snímá hodnoty pro měření stavu pacienta. Nejdůležitější senzor MAX30100 snímá tělesnou teplotu a množství kyslíku v krvi pacienta. Další, digitální čidlo na měření tělesné teploty, jednoduché</w:t>
      </w:r>
      <w:r w:rsidR="00A677E7">
        <w:t xml:space="preserve"> </w:t>
      </w:r>
      <w:r>
        <w:t>pro měření vlhkosti vzduchu a teploty v místnosti a dvě LED diody pro</w:t>
      </w:r>
      <w:r w:rsidR="00BF29B3">
        <w:t xml:space="preserve"> znamení</w:t>
      </w:r>
      <w:r>
        <w:t xml:space="preserve"> pro přiložení prstu na </w:t>
      </w:r>
      <w:proofErr w:type="spellStart"/>
      <w:r w:rsidR="00A677E7">
        <w:t>oximetr</w:t>
      </w:r>
      <w:proofErr w:type="spellEnd"/>
      <w:r>
        <w:t xml:space="preserve">. Programová část je řešena v jazyce C++ a webová část v jazyce HTML, JSON a pomocí komunikačního protokolu </w:t>
      </w:r>
      <w:proofErr w:type="spellStart"/>
      <w:r>
        <w:t>WebSocket</w:t>
      </w:r>
      <w:r w:rsidR="00304AA7">
        <w:t>s</w:t>
      </w:r>
      <w:proofErr w:type="spellEnd"/>
      <w:r>
        <w:t xml:space="preserve">. Programová část je vytvořena s využitím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.</w:t>
      </w:r>
    </w:p>
    <w:p w14:paraId="1349A514" w14:textId="77777777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Klíčová slova</w:t>
      </w:r>
    </w:p>
    <w:p w14:paraId="49963E22" w14:textId="1D8E9D3C" w:rsidR="00FD1292" w:rsidRPr="00AE5523" w:rsidRDefault="00FD1292" w:rsidP="00FD1292"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bookmarkEnd w:id="2"/>
      <w:r>
        <w:t xml:space="preserve">Zdravotní stav; </w:t>
      </w:r>
      <w:proofErr w:type="spellStart"/>
      <w:r>
        <w:t>Espressif</w:t>
      </w:r>
      <w:proofErr w:type="spellEnd"/>
      <w:r>
        <w:t xml:space="preserve"> Systems; ESP32; </w:t>
      </w:r>
      <w:proofErr w:type="spellStart"/>
      <w:r>
        <w:t>WebSocket</w:t>
      </w:r>
      <w:r w:rsidR="00304AA7">
        <w:t>s</w:t>
      </w:r>
      <w:proofErr w:type="spellEnd"/>
      <w:r>
        <w:t xml:space="preserve">; </w:t>
      </w:r>
      <w:proofErr w:type="spellStart"/>
      <w:r>
        <w:t>WiFi</w:t>
      </w:r>
      <w:proofErr w:type="spellEnd"/>
      <w:r>
        <w:t xml:space="preserve">; MAX30100; </w:t>
      </w:r>
      <w:proofErr w:type="spellStart"/>
      <w:r w:rsidR="00156A8A">
        <w:t>PlatformIO</w:t>
      </w:r>
      <w:proofErr w:type="spellEnd"/>
      <w:r w:rsidR="00156A8A">
        <w:t xml:space="preserve"> 5.0.4</w:t>
      </w:r>
      <w:r>
        <w:t>; C++;</w:t>
      </w:r>
      <w:r w:rsidR="00156A8A">
        <w:t xml:space="preserve"> JSON;</w:t>
      </w:r>
    </w:p>
    <w:p w14:paraId="65E07FAE" w14:textId="77777777" w:rsidR="00F03DA6" w:rsidRPr="00AE5523" w:rsidRDefault="00F03DA6">
      <w:pPr>
        <w:pStyle w:val="Nadpis-Obsah"/>
        <w:pageBreakBefore/>
      </w:pPr>
      <w:r w:rsidRPr="00AE5523"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9D14885" w14:textId="7EB60881" w:rsidR="003053CB" w:rsidRPr="00532415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AE5523">
        <w:rPr>
          <w:b w:val="0"/>
          <w:bCs/>
          <w:szCs w:val="36"/>
        </w:rPr>
        <w:fldChar w:fldCharType="begin"/>
      </w:r>
      <w:r w:rsidRPr="00AE5523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AE5523">
        <w:rPr>
          <w:b w:val="0"/>
          <w:bCs/>
          <w:szCs w:val="36"/>
        </w:rPr>
        <w:fldChar w:fldCharType="separate"/>
      </w:r>
      <w:hyperlink w:anchor="_Toc503478439" w:history="1">
        <w:r w:rsidR="003053CB" w:rsidRPr="00E83055">
          <w:rPr>
            <w:rStyle w:val="Hypertextovodkaz"/>
          </w:rPr>
          <w:t>Úvod</w:t>
        </w:r>
        <w:r w:rsidR="003053CB">
          <w:rPr>
            <w:webHidden/>
          </w:rPr>
          <w:tab/>
        </w:r>
        <w:r w:rsidR="00511CAD">
          <w:rPr>
            <w:webHidden/>
          </w:rPr>
          <w:t>5</w:t>
        </w:r>
      </w:hyperlink>
    </w:p>
    <w:p w14:paraId="4CD7EC8F" w14:textId="1B88639E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0" w:history="1">
        <w:r w:rsidR="003053CB" w:rsidRPr="00E83055">
          <w:rPr>
            <w:rStyle w:val="Hypertextovodkaz"/>
            <w:iCs/>
          </w:rPr>
          <w:t>1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Výroba</w:t>
        </w:r>
        <w:r w:rsidR="003D24E8">
          <w:rPr>
            <w:rStyle w:val="Hypertextovodkaz"/>
            <w:iCs/>
          </w:rPr>
          <w:t xml:space="preserve"> </w:t>
        </w:r>
        <w:r w:rsidR="003053CB" w:rsidRPr="00E83055">
          <w:rPr>
            <w:rStyle w:val="Hypertextovodkaz"/>
            <w:iCs/>
          </w:rPr>
          <w:t>systému</w:t>
        </w:r>
        <w:r w:rsidR="003053CB">
          <w:rPr>
            <w:webHidden/>
          </w:rPr>
          <w:tab/>
        </w:r>
        <w:r w:rsidR="00511CAD">
          <w:rPr>
            <w:webHidden/>
          </w:rPr>
          <w:t>6</w:t>
        </w:r>
      </w:hyperlink>
    </w:p>
    <w:p w14:paraId="129B066A" w14:textId="53003EB4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1" w:history="1">
        <w:r w:rsidR="003053CB" w:rsidRPr="00E83055">
          <w:rPr>
            <w:rStyle w:val="Hypertextovodkaz"/>
          </w:rPr>
          <w:t>2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 xml:space="preserve">Princip fungování </w:t>
        </w:r>
        <w:r w:rsidR="003053CB">
          <w:rPr>
            <w:webHidden/>
          </w:rPr>
          <w:tab/>
        </w:r>
        <w:r w:rsidR="00511CAD">
          <w:rPr>
            <w:webHidden/>
          </w:rPr>
          <w:t>7</w:t>
        </w:r>
      </w:hyperlink>
    </w:p>
    <w:p w14:paraId="6051C987" w14:textId="7A566BEB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2" w:history="1">
        <w:r w:rsidR="003053CB" w:rsidRPr="00E83055">
          <w:rPr>
            <w:rStyle w:val="Hypertextovodkaz"/>
          </w:rPr>
          <w:t>3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Využité technologie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CAD22A6" w14:textId="0B8F8A01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43" w:history="1">
        <w:r w:rsidR="003053CB" w:rsidRPr="00E83055">
          <w:rPr>
            <w:rStyle w:val="Hypertextovodkaz"/>
          </w:rPr>
          <w:t>3.1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D24E8" w:rsidRPr="003D24E8">
          <w:rPr>
            <w:rStyle w:val="Hypertextovodkaz"/>
          </w:rPr>
          <w:t>P</w:t>
        </w:r>
        <w:r w:rsidR="003D24E8">
          <w:rPr>
            <w:rStyle w:val="Hypertextovodkaz"/>
          </w:rPr>
          <w:t xml:space="preserve">oužitý </w:t>
        </w:r>
        <w:r w:rsidR="003053CB" w:rsidRPr="003D24E8">
          <w:rPr>
            <w:rStyle w:val="Hypertextovodkaz"/>
          </w:rPr>
          <w:t>Hardware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591715A4" w14:textId="331A51E1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4" w:history="1">
        <w:r w:rsidR="003053CB" w:rsidRPr="00E83055">
          <w:rPr>
            <w:rStyle w:val="Hypertextovodkaz"/>
          </w:rPr>
          <w:t>3.1.1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Seznam součástek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65A61E86" w14:textId="5B948267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5" w:history="1">
        <w:r w:rsidR="003053CB" w:rsidRPr="00E83055">
          <w:rPr>
            <w:rStyle w:val="Hypertextovodkaz"/>
          </w:rPr>
          <w:t>3.1.2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ESP32 DEVKIT V1-DOIT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0EDF4BD" w14:textId="5FA015BB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6" w:history="1">
        <w:r w:rsidR="003053CB" w:rsidRPr="00E83055">
          <w:rPr>
            <w:rStyle w:val="Hypertextovodkaz"/>
          </w:rPr>
          <w:t>3.1.3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Detektor srdečního tepu s oximetrem MAX30100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3D2CC61" w14:textId="581AB108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7" w:history="1">
        <w:r w:rsidR="003053CB" w:rsidRPr="00E83055">
          <w:rPr>
            <w:rStyle w:val="Hypertextovodkaz"/>
          </w:rPr>
          <w:t>3.1.4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Digitální teplotní čidlo DS18B20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04A12F3" w14:textId="6F230920" w:rsidR="003053CB" w:rsidRPr="00511CAD" w:rsidRDefault="00B06EB9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8" w:history="1">
        <w:r w:rsidR="003053CB" w:rsidRPr="00E83055">
          <w:rPr>
            <w:rStyle w:val="Hypertextovodkaz"/>
          </w:rPr>
          <w:t>3.1.5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Teploměr a vlhkoměr DHT11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24C5C1E8" w14:textId="67CA965A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1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511CAD" w:rsidRPr="00511CAD">
          <w:rPr>
            <w:rStyle w:val="Hypertextovodkaz"/>
          </w:rPr>
          <w:t>Použitý</w:t>
        </w:r>
        <w:r w:rsidR="00511CAD">
          <w:rPr>
            <w:rFonts w:ascii="Calibri" w:hAnsi="Calibri"/>
            <w:smallCaps w:val="0"/>
            <w:sz w:val="22"/>
            <w:szCs w:val="22"/>
          </w:rPr>
          <w:t xml:space="preserve"> </w:t>
        </w:r>
        <w:r w:rsidR="00511CAD" w:rsidRPr="00511CAD">
          <w:rPr>
            <w:rStyle w:val="Hypertextovodkaz"/>
          </w:rPr>
          <w:t>s</w:t>
        </w:r>
        <w:r w:rsidR="003053CB" w:rsidRPr="00511CAD">
          <w:rPr>
            <w:rStyle w:val="Hypertextovodkaz"/>
          </w:rPr>
          <w:t>oftware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51AC9BA6" w14:textId="4A0B481D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2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 w:rsidRPr="00156A8A">
          <w:t>KiCad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65DC1C40" w14:textId="4AABD9D4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3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156A8A">
          <w:t>PlatformIO 5.0.4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4834A123" w14:textId="7854E114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4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t>Visual Studio Code 1.52.1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19FC3000" w14:textId="0FE2A486" w:rsidR="003053CB" w:rsidRDefault="00B06EB9" w:rsidP="00511CAD">
      <w:pPr>
        <w:pStyle w:val="Obsah4"/>
        <w:tabs>
          <w:tab w:val="left" w:pos="1418"/>
        </w:tabs>
      </w:pPr>
      <w:hyperlink w:anchor="_Toc503478455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797E4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EC631E">
          <w:rPr>
            <w:webHidden/>
          </w:rPr>
          <w:t>11</w:t>
        </w:r>
      </w:hyperlink>
    </w:p>
    <w:p w14:paraId="25DC3DC9" w14:textId="48F233DD" w:rsidR="00797E45" w:rsidRDefault="00B06EB9" w:rsidP="00797E45">
      <w:pPr>
        <w:pStyle w:val="Obsah4"/>
        <w:tabs>
          <w:tab w:val="left" w:pos="1418"/>
        </w:tabs>
      </w:pPr>
      <w:hyperlink w:anchor="_Toc503478455" w:history="1">
        <w:r w:rsidR="00797E45" w:rsidRPr="00E83055">
          <w:rPr>
            <w:rStyle w:val="Hypertextovodkaz"/>
          </w:rPr>
          <w:t>3.</w:t>
        </w:r>
        <w:r w:rsidR="00797E45">
          <w:rPr>
            <w:rStyle w:val="Hypertextovodkaz"/>
          </w:rPr>
          <w:t>2</w:t>
        </w:r>
        <w:r w:rsidR="00797E45" w:rsidRPr="00E83055">
          <w:rPr>
            <w:rStyle w:val="Hypertextovodkaz"/>
          </w:rPr>
          <w:t>.</w:t>
        </w:r>
        <w:r w:rsidR="00797E45">
          <w:rPr>
            <w:rStyle w:val="Hypertextovodkaz"/>
          </w:rPr>
          <w:t>5</w:t>
        </w:r>
        <w:r w:rsidR="00797E45" w:rsidRPr="00532415">
          <w:rPr>
            <w:rFonts w:ascii="Calibri" w:hAnsi="Calibri"/>
            <w:sz w:val="22"/>
            <w:szCs w:val="22"/>
          </w:rPr>
          <w:tab/>
        </w:r>
        <w:r w:rsidR="00797E45">
          <w:rPr>
            <w:rStyle w:val="Hypertextovodkaz"/>
          </w:rPr>
          <w:t>Jazyk C++</w:t>
        </w:r>
        <w:r w:rsidR="00797E45">
          <w:rPr>
            <w:webHidden/>
          </w:rPr>
          <w:tab/>
        </w:r>
        <w:r w:rsidR="00EC631E">
          <w:rPr>
            <w:webHidden/>
          </w:rPr>
          <w:t>11</w:t>
        </w:r>
      </w:hyperlink>
    </w:p>
    <w:p w14:paraId="0EBC808D" w14:textId="0E1FD052" w:rsidR="009E29C6" w:rsidRPr="009E29C6" w:rsidRDefault="009E29C6" w:rsidP="009E29C6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5" w:history="1">
        <w:r w:rsidRPr="00E83055">
          <w:rPr>
            <w:rStyle w:val="Hypertextovodkaz"/>
          </w:rPr>
          <w:t>3.</w:t>
        </w:r>
        <w:r>
          <w:rPr>
            <w:rStyle w:val="Hypertextovodkaz"/>
          </w:rPr>
          <w:t>2</w:t>
        </w:r>
        <w:r w:rsidRPr="00E83055">
          <w:rPr>
            <w:rStyle w:val="Hypertextovodkaz"/>
          </w:rPr>
          <w:t>.</w:t>
        </w:r>
        <w:r>
          <w:rPr>
            <w:rStyle w:val="Hypertextovodkaz"/>
          </w:rPr>
          <w:t>6</w:t>
        </w:r>
        <w:r w:rsidRPr="00532415">
          <w:rPr>
            <w:rFonts w:ascii="Calibri" w:hAnsi="Calibri"/>
            <w:sz w:val="22"/>
            <w:szCs w:val="22"/>
          </w:rPr>
          <w:tab/>
        </w:r>
        <w:r>
          <w:rPr>
            <w:rStyle w:val="Hypertextovodkaz"/>
          </w:rPr>
          <w:t>Arduino IDE 1.8.13</w:t>
        </w:r>
        <w:r>
          <w:rPr>
            <w:webHidden/>
          </w:rPr>
          <w:tab/>
          <w:t>11</w:t>
        </w:r>
      </w:hyperlink>
    </w:p>
    <w:p w14:paraId="7ACA3D66" w14:textId="719D6AFD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58" w:history="1">
        <w:r w:rsidR="003053CB" w:rsidRPr="00E83055">
          <w:rPr>
            <w:rStyle w:val="Hypertextovodkaz"/>
          </w:rPr>
          <w:t>4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Způsoby řešení a použité postupy</w:t>
        </w:r>
        <w:r w:rsidR="003053CB">
          <w:rPr>
            <w:webHidden/>
          </w:rPr>
          <w:tab/>
        </w:r>
        <w:r w:rsidR="00EC631E">
          <w:rPr>
            <w:webHidden/>
          </w:rPr>
          <w:t>12</w:t>
        </w:r>
      </w:hyperlink>
    </w:p>
    <w:p w14:paraId="3BA2643F" w14:textId="4E0F8076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9" w:history="1">
        <w:r w:rsidR="003053CB" w:rsidRPr="00E83055">
          <w:rPr>
            <w:rStyle w:val="Hypertextovodkaz"/>
            <w:iCs/>
          </w:rPr>
          <w:t>4.1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Hardwarové zařízení</w:t>
        </w:r>
        <w:r w:rsidR="003053CB">
          <w:rPr>
            <w:webHidden/>
          </w:rPr>
          <w:tab/>
        </w:r>
        <w:r w:rsidR="00EC631E">
          <w:rPr>
            <w:webHidden/>
          </w:rPr>
          <w:t>12</w:t>
        </w:r>
      </w:hyperlink>
    </w:p>
    <w:p w14:paraId="1289A325" w14:textId="1D6D2581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1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Struktura programu v jazyce Arduino</w:t>
        </w:r>
        <w:r w:rsidR="003053CB">
          <w:rPr>
            <w:webHidden/>
          </w:rPr>
          <w:tab/>
        </w:r>
        <w:r w:rsidR="00EC631E">
          <w:rPr>
            <w:webHidden/>
          </w:rPr>
          <w:t>12</w:t>
        </w:r>
      </w:hyperlink>
    </w:p>
    <w:p w14:paraId="454470F9" w14:textId="1A4D21B7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2" w:history="1">
        <w:r w:rsidR="003053CB" w:rsidRPr="00E83055">
          <w:rPr>
            <w:rStyle w:val="Hypertextovodkaz"/>
            <w:iCs/>
          </w:rPr>
          <w:t>4.1.</w:t>
        </w:r>
        <w:r w:rsidR="00B35EAE">
          <w:rPr>
            <w:rStyle w:val="Hypertextovodkaz"/>
            <w:iCs/>
          </w:rPr>
          <w:t>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  <w:iCs/>
          </w:rPr>
          <w:t>Funkce pro inicializaci senzoru MAX30100</w:t>
        </w:r>
        <w:r w:rsidR="003053CB">
          <w:rPr>
            <w:webHidden/>
          </w:rPr>
          <w:tab/>
        </w:r>
        <w:r w:rsidR="00EC631E">
          <w:rPr>
            <w:webHidden/>
          </w:rPr>
          <w:t>12</w:t>
        </w:r>
      </w:hyperlink>
    </w:p>
    <w:p w14:paraId="6DAED293" w14:textId="189B5F64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3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WiFi</w:t>
        </w:r>
        <w:r w:rsidR="003053CB">
          <w:rPr>
            <w:webHidden/>
          </w:rPr>
          <w:tab/>
        </w:r>
        <w:r w:rsidR="00511CAD">
          <w:rPr>
            <w:webHidden/>
          </w:rPr>
          <w:t>12</w:t>
        </w:r>
      </w:hyperlink>
    </w:p>
    <w:p w14:paraId="66D1549A" w14:textId="3A4003D6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4" w:history="1">
        <w:r w:rsidR="003053CB" w:rsidRPr="00E83055">
          <w:rPr>
            <w:rStyle w:val="Hypertextovodkaz"/>
          </w:rPr>
          <w:t>4.1.</w:t>
        </w:r>
        <w:r w:rsidR="00B35EAE">
          <w:rPr>
            <w:rStyle w:val="Hypertextovodkaz"/>
          </w:rPr>
          <w:t>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Odesílání hodnot</w:t>
        </w:r>
        <w:r w:rsidR="003053CB">
          <w:rPr>
            <w:webHidden/>
          </w:rPr>
          <w:tab/>
        </w:r>
        <w:r w:rsidR="00EC631E">
          <w:rPr>
            <w:webHidden/>
          </w:rPr>
          <w:t>12</w:t>
        </w:r>
      </w:hyperlink>
    </w:p>
    <w:p w14:paraId="5E5B4234" w14:textId="5BF313F9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68" w:history="1">
        <w:r w:rsidR="003053CB" w:rsidRPr="00E83055">
          <w:rPr>
            <w:rStyle w:val="Hypertextovodkaz"/>
          </w:rPr>
          <w:t>4.2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EC631E">
          <w:rPr>
            <w:webHidden/>
          </w:rPr>
          <w:t>13</w:t>
        </w:r>
      </w:hyperlink>
    </w:p>
    <w:p w14:paraId="6E07A120" w14:textId="3CFF4925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9" w:history="1">
        <w:r w:rsidR="003053CB" w:rsidRPr="00E83055">
          <w:rPr>
            <w:rStyle w:val="Hypertextovodkaz"/>
          </w:rPr>
          <w:t>4.2.1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Zabezpečení</w:t>
        </w:r>
        <w:r w:rsidR="003053CB">
          <w:rPr>
            <w:webHidden/>
          </w:rPr>
          <w:tab/>
        </w:r>
        <w:r w:rsidR="00EC631E">
          <w:rPr>
            <w:webHidden/>
          </w:rPr>
          <w:t>14</w:t>
        </w:r>
      </w:hyperlink>
    </w:p>
    <w:p w14:paraId="35BD3978" w14:textId="329CFC55" w:rsidR="003053CB" w:rsidRPr="00532415" w:rsidRDefault="00B06EB9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0" w:history="1">
        <w:r w:rsidR="003053CB" w:rsidRPr="00E83055">
          <w:rPr>
            <w:rStyle w:val="Hypertextovodkaz"/>
          </w:rPr>
          <w:t>4.2.2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WebSockets</w:t>
        </w:r>
        <w:r w:rsidR="003053CB">
          <w:rPr>
            <w:webHidden/>
          </w:rPr>
          <w:tab/>
        </w:r>
        <w:r w:rsidR="00EC631E">
          <w:rPr>
            <w:webHidden/>
          </w:rPr>
          <w:t>14</w:t>
        </w:r>
      </w:hyperlink>
    </w:p>
    <w:p w14:paraId="3752795A" w14:textId="5F9877BE" w:rsidR="003053CB" w:rsidRDefault="00B06EB9">
      <w:pPr>
        <w:pStyle w:val="Obsah4"/>
        <w:tabs>
          <w:tab w:val="left" w:pos="1418"/>
        </w:tabs>
      </w:pPr>
      <w:hyperlink w:anchor="_Toc503478471" w:history="1">
        <w:r w:rsidR="003053CB" w:rsidRPr="00E83055">
          <w:rPr>
            <w:rStyle w:val="Hypertextovodkaz"/>
          </w:rPr>
          <w:t>4.2.3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4A7568" w:rsidRPr="004A7568">
          <w:rPr>
            <w:rStyle w:val="Hypertextovodkaz"/>
          </w:rPr>
          <w:t>Ovládání LED diod</w:t>
        </w:r>
        <w:r w:rsidR="003053CB">
          <w:rPr>
            <w:webHidden/>
          </w:rPr>
          <w:tab/>
        </w:r>
        <w:r w:rsidR="00EC631E">
          <w:rPr>
            <w:webHidden/>
          </w:rPr>
          <w:t>15</w:t>
        </w:r>
      </w:hyperlink>
    </w:p>
    <w:p w14:paraId="3FBB61D5" w14:textId="6668345E" w:rsidR="00A677E7" w:rsidRDefault="00B06EB9" w:rsidP="00A677E7">
      <w:pPr>
        <w:pStyle w:val="Obsah4"/>
        <w:tabs>
          <w:tab w:val="left" w:pos="1418"/>
        </w:tabs>
      </w:pPr>
      <w:hyperlink w:anchor="_Toc503478471" w:history="1">
        <w:r w:rsidR="00A677E7" w:rsidRPr="00E83055">
          <w:rPr>
            <w:rStyle w:val="Hypertextovodkaz"/>
          </w:rPr>
          <w:t>4.2.</w:t>
        </w:r>
        <w:r w:rsidR="00D31C02">
          <w:rPr>
            <w:rStyle w:val="Hypertextovodkaz"/>
          </w:rPr>
          <w:t>4</w:t>
        </w:r>
        <w:r w:rsidR="00A677E7" w:rsidRPr="00532415">
          <w:rPr>
            <w:rFonts w:ascii="Calibri" w:hAnsi="Calibri"/>
            <w:sz w:val="22"/>
            <w:szCs w:val="22"/>
          </w:rPr>
          <w:tab/>
        </w:r>
        <w:r w:rsidR="00A677E7">
          <w:rPr>
            <w:rStyle w:val="Hypertextovodkaz"/>
          </w:rPr>
          <w:t>Souborový systém SPIFFS</w:t>
        </w:r>
        <w:r w:rsidR="00A677E7">
          <w:rPr>
            <w:webHidden/>
          </w:rPr>
          <w:tab/>
        </w:r>
        <w:r w:rsidR="00EC631E">
          <w:rPr>
            <w:webHidden/>
          </w:rPr>
          <w:t>15</w:t>
        </w:r>
      </w:hyperlink>
    </w:p>
    <w:p w14:paraId="5809AA74" w14:textId="12A4EED1" w:rsidR="00A677E7" w:rsidRPr="00A677E7" w:rsidRDefault="00A677E7" w:rsidP="00A677E7"/>
    <w:p w14:paraId="7206337B" w14:textId="503A6E48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2" w:history="1">
        <w:r w:rsidR="003053CB" w:rsidRPr="00E83055">
          <w:rPr>
            <w:rStyle w:val="Hypertextovodkaz"/>
          </w:rPr>
          <w:t>5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Výsledky řešení</w:t>
        </w:r>
        <w:r w:rsidR="003053CB">
          <w:rPr>
            <w:webHidden/>
          </w:rPr>
          <w:tab/>
        </w:r>
        <w:r w:rsidR="00EC631E">
          <w:rPr>
            <w:webHidden/>
          </w:rPr>
          <w:t>16</w:t>
        </w:r>
      </w:hyperlink>
    </w:p>
    <w:p w14:paraId="72F1E1F4" w14:textId="4EA6838F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3" w:history="1">
        <w:r w:rsidR="003053CB" w:rsidRPr="00E83055">
          <w:rPr>
            <w:rStyle w:val="Hypertextovodkaz"/>
          </w:rPr>
          <w:t>5.1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4A7568" w:rsidRPr="004A7568">
          <w:rPr>
            <w:rStyle w:val="Hypertextovodkaz"/>
          </w:rPr>
          <w:t>Podoba hardwarového zařízení</w:t>
        </w:r>
        <w:r w:rsidR="003053CB">
          <w:rPr>
            <w:webHidden/>
          </w:rPr>
          <w:tab/>
        </w:r>
        <w:r w:rsidR="00EC631E">
          <w:rPr>
            <w:webHidden/>
          </w:rPr>
          <w:t>16</w:t>
        </w:r>
      </w:hyperlink>
    </w:p>
    <w:p w14:paraId="4476399D" w14:textId="6FAC72C4" w:rsidR="003053CB" w:rsidRPr="00532415" w:rsidRDefault="00B06EB9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4" w:history="1">
        <w:r w:rsidR="003053CB" w:rsidRPr="00E83055">
          <w:rPr>
            <w:rStyle w:val="Hypertextovodkaz"/>
          </w:rPr>
          <w:t>5.2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Podoba webové aplikace</w:t>
        </w:r>
        <w:r w:rsidR="003053CB">
          <w:rPr>
            <w:webHidden/>
          </w:rPr>
          <w:tab/>
        </w:r>
        <w:r w:rsidR="00EC631E">
          <w:rPr>
            <w:webHidden/>
          </w:rPr>
          <w:t>16</w:t>
        </w:r>
      </w:hyperlink>
    </w:p>
    <w:p w14:paraId="6C1754DB" w14:textId="3BDE36D6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6" w:history="1">
        <w:r w:rsidR="003053CB" w:rsidRPr="00E83055">
          <w:rPr>
            <w:rStyle w:val="Hypertextovodkaz"/>
            <w:kern w:val="28"/>
          </w:rPr>
          <w:t>Závěr</w:t>
        </w:r>
        <w:r w:rsidR="003053CB">
          <w:rPr>
            <w:webHidden/>
          </w:rPr>
          <w:tab/>
        </w:r>
        <w:r w:rsidR="00EC631E">
          <w:rPr>
            <w:webHidden/>
          </w:rPr>
          <w:t>18</w:t>
        </w:r>
      </w:hyperlink>
    </w:p>
    <w:p w14:paraId="561F53F6" w14:textId="6C44DC04" w:rsidR="003053CB" w:rsidRPr="00532415" w:rsidRDefault="00B06EB9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7" w:history="1">
        <w:r w:rsidR="003053CB" w:rsidRPr="00E83055">
          <w:rPr>
            <w:rStyle w:val="Hypertextovodkaz"/>
          </w:rPr>
          <w:t>Seznam použitýCH INFORMAČNÍCH ZDROJů</w:t>
        </w:r>
        <w:r w:rsidR="003053CB">
          <w:rPr>
            <w:webHidden/>
          </w:rPr>
          <w:tab/>
        </w:r>
        <w:r w:rsidR="00EC631E">
          <w:rPr>
            <w:webHidden/>
          </w:rPr>
          <w:t>19</w:t>
        </w:r>
      </w:hyperlink>
    </w:p>
    <w:p w14:paraId="52871A25" w14:textId="77777777" w:rsidR="00F03DA6" w:rsidRPr="00AE5523" w:rsidRDefault="00F03DA6">
      <w:pPr>
        <w:pStyle w:val="Obsah2"/>
        <w:sectPr w:rsidR="00F03DA6" w:rsidRPr="00AE5523" w:rsidSect="0060215F">
          <w:footerReference w:type="default" r:id="rId12"/>
          <w:headerReference w:type="first" r:id="rId13"/>
          <w:type w:val="continuous"/>
          <w:pgSz w:w="11907" w:h="16840" w:code="9"/>
          <w:pgMar w:top="1134" w:right="851" w:bottom="851" w:left="1418" w:header="851" w:footer="709" w:gutter="0"/>
          <w:pgNumType w:start="1"/>
          <w:cols w:space="708"/>
          <w:titlePg/>
          <w:docGrid w:linePitch="326"/>
        </w:sectPr>
      </w:pPr>
      <w:r w:rsidRPr="00AE5523">
        <w:rPr>
          <w:b w:val="0"/>
          <w:bCs/>
          <w:szCs w:val="36"/>
        </w:rPr>
        <w:fldChar w:fldCharType="end"/>
      </w:r>
    </w:p>
    <w:p w14:paraId="2402E2AC" w14:textId="5F6F0CAB" w:rsidR="00756E7C" w:rsidRDefault="00756E7C" w:rsidP="00756E7C">
      <w:pPr>
        <w:pStyle w:val="Nadpis"/>
      </w:pPr>
      <w:bookmarkStart w:id="30" w:name="_Toc503478439"/>
      <w:r w:rsidRPr="00AE5523">
        <w:lastRenderedPageBreak/>
        <w:t>Úvod</w:t>
      </w:r>
      <w:bookmarkEnd w:id="30"/>
    </w:p>
    <w:p w14:paraId="10F978D2" w14:textId="351100A6" w:rsidR="00FD1292" w:rsidRDefault="00FD1292" w:rsidP="00FD1292">
      <w:pPr>
        <w:spacing w:after="0"/>
        <w:rPr>
          <w:rStyle w:val="Zdraznnintenzivn"/>
          <w:i w:val="0"/>
          <w:color w:val="auto"/>
        </w:rPr>
      </w:pPr>
      <w:r>
        <w:rPr>
          <w:rStyle w:val="Zdraznnintenzivn"/>
          <w:i w:val="0"/>
          <w:color w:val="auto"/>
        </w:rPr>
        <w:t xml:space="preserve">Rozhodl jsem se vytvořit </w:t>
      </w:r>
      <w:bookmarkStart w:id="31" w:name="_Hlk61964047"/>
      <w:r>
        <w:rPr>
          <w:rStyle w:val="Zdraznnintenzivn"/>
          <w:i w:val="0"/>
          <w:color w:val="auto"/>
        </w:rPr>
        <w:t>systém pro měření zdravotního stavu pacienta a podmínek v jeho okolí, toto zahrnuje měření teploty pacienta a hodnoty kyslíku v jeho krvi, teplotu a vlhkost v</w:t>
      </w:r>
      <w:r w:rsidR="00AF0885">
        <w:rPr>
          <w:rStyle w:val="Zdraznnintenzivn"/>
          <w:i w:val="0"/>
          <w:color w:val="auto"/>
        </w:rPr>
        <w:t> </w:t>
      </w:r>
      <w:r>
        <w:rPr>
          <w:rStyle w:val="Zdraznnintenzivn"/>
          <w:i w:val="0"/>
          <w:color w:val="auto"/>
        </w:rPr>
        <w:t>místnosti</w:t>
      </w:r>
      <w:bookmarkEnd w:id="31"/>
      <w:r w:rsidR="00AF0885">
        <w:rPr>
          <w:rStyle w:val="Zdraznnintenzivn"/>
          <w:i w:val="0"/>
          <w:color w:val="auto"/>
        </w:rPr>
        <w:t>,</w:t>
      </w:r>
      <w:r>
        <w:rPr>
          <w:rStyle w:val="Zdraznnintenzivn"/>
          <w:i w:val="0"/>
          <w:color w:val="auto"/>
        </w:rPr>
        <w:t xml:space="preserve"> </w:t>
      </w:r>
      <w:r>
        <w:t xml:space="preserve">protože mi problematika </w:t>
      </w:r>
      <w:proofErr w:type="spellStart"/>
      <w:r>
        <w:t>IoT</w:t>
      </w:r>
      <w:proofErr w:type="spellEnd"/>
      <w:r>
        <w:t>, tedy internetu věcí, připadala velmi zajímavá a sám jsem si chtěl něco takového vyzkoušet</w:t>
      </w:r>
      <w:bookmarkStart w:id="32" w:name="_Hlk61964508"/>
      <w:r>
        <w:t>. Zařízení lze použít třeba při vzdálené kontrole pacienta, který je například izolovaný doma nebo v nemocniční místnosti, přístroj by tak mohl být eventuálně umístěn například vedle lůžka pacienta.</w:t>
      </w:r>
      <w:bookmarkEnd w:id="32"/>
      <w:r>
        <w:t xml:space="preserve"> </w:t>
      </w:r>
      <w:r w:rsidRPr="00AE5523">
        <w:rPr>
          <w:rStyle w:val="Zdraznnintenzivn"/>
          <w:i w:val="0"/>
          <w:color w:val="auto"/>
        </w:rPr>
        <w:t xml:space="preserve">Hardwarovou část tvoří hlavně vývojová deska </w:t>
      </w:r>
      <w:r>
        <w:rPr>
          <w:rStyle w:val="Zdraznnintenzivn"/>
          <w:i w:val="0"/>
          <w:color w:val="auto"/>
        </w:rPr>
        <w:t xml:space="preserve">ESP32 </w:t>
      </w:r>
      <w:r w:rsidRPr="00AE5523">
        <w:rPr>
          <w:rStyle w:val="Zdraznnintenzivn"/>
          <w:i w:val="0"/>
          <w:color w:val="auto"/>
        </w:rPr>
        <w:t>a k němu připojené</w:t>
      </w:r>
      <w:r>
        <w:rPr>
          <w:rStyle w:val="Zdraznnintenzivn"/>
          <w:i w:val="0"/>
          <w:color w:val="auto"/>
        </w:rPr>
        <w:t xml:space="preserve"> senzory které jsou popsány v další části dokumentace.</w:t>
      </w:r>
      <w:r w:rsidRPr="005A1BAC">
        <w:rPr>
          <w:rStyle w:val="Zdraznnintenzivn"/>
          <w:i w:val="0"/>
          <w:color w:val="auto"/>
        </w:rPr>
        <w:t xml:space="preserve"> </w:t>
      </w:r>
      <w:r>
        <w:rPr>
          <w:rStyle w:val="Zdraznnintenzivn"/>
          <w:i w:val="0"/>
          <w:color w:val="auto"/>
        </w:rPr>
        <w:t>Z</w:t>
      </w:r>
      <w:r w:rsidRPr="00AE5523">
        <w:rPr>
          <w:rStyle w:val="Zdraznnintenzivn"/>
          <w:i w:val="0"/>
          <w:color w:val="auto"/>
        </w:rPr>
        <w:t xml:space="preserve">ařízení je naprogramováno v jazyce </w:t>
      </w:r>
      <w:r>
        <w:rPr>
          <w:rStyle w:val="Zdraznnintenzivn"/>
          <w:i w:val="0"/>
          <w:color w:val="auto"/>
        </w:rPr>
        <w:t xml:space="preserve">C++ a jeho webová část je řešena pomocí komunikačního protokolu </w:t>
      </w:r>
      <w:proofErr w:type="spellStart"/>
      <w:r>
        <w:rPr>
          <w:rStyle w:val="Zdraznnintenzivn"/>
          <w:i w:val="0"/>
          <w:color w:val="auto"/>
        </w:rPr>
        <w:t>WebSocket</w:t>
      </w:r>
      <w:r w:rsidR="00304AA7">
        <w:rPr>
          <w:rStyle w:val="Zdraznnintenzivn"/>
          <w:i w:val="0"/>
          <w:color w:val="auto"/>
        </w:rPr>
        <w:t>s</w:t>
      </w:r>
      <w:proofErr w:type="spellEnd"/>
      <w:r>
        <w:rPr>
          <w:rStyle w:val="Zdraznnintenzivn"/>
          <w:i w:val="0"/>
          <w:color w:val="auto"/>
        </w:rPr>
        <w:t>.</w:t>
      </w:r>
      <w:r w:rsidRPr="005A1BAC">
        <w:rPr>
          <w:rStyle w:val="Zdraznnintenzivn"/>
          <w:i w:val="0"/>
          <w:color w:val="auto"/>
        </w:rPr>
        <w:t xml:space="preserve"> </w:t>
      </w:r>
      <w:r w:rsidRPr="00AE5523">
        <w:rPr>
          <w:rStyle w:val="Zdraznnintenzivn"/>
          <w:i w:val="0"/>
          <w:color w:val="auto"/>
        </w:rPr>
        <w:t xml:space="preserve">Komunikace mezi aplikací a zařízením probíhá přes </w:t>
      </w:r>
      <w:proofErr w:type="spellStart"/>
      <w:r w:rsidRPr="00AE5523">
        <w:rPr>
          <w:rStyle w:val="Zdraznnintenzivn"/>
          <w:i w:val="0"/>
          <w:color w:val="auto"/>
        </w:rPr>
        <w:t>WiFi</w:t>
      </w:r>
      <w:proofErr w:type="spellEnd"/>
      <w:r>
        <w:rPr>
          <w:rStyle w:val="Zdraznnintenzivn"/>
          <w:i w:val="0"/>
          <w:color w:val="auto"/>
        </w:rPr>
        <w:t>.</w:t>
      </w:r>
    </w:p>
    <w:p w14:paraId="4245F5F4" w14:textId="4D9CC856" w:rsidR="00FD1292" w:rsidRPr="00FD1292" w:rsidRDefault="00FD1292" w:rsidP="00FD1292">
      <w:r>
        <w:rPr>
          <w:rStyle w:val="Zdraznnintenzivn"/>
          <w:i w:val="0"/>
          <w:color w:val="auto"/>
        </w:rPr>
        <w:t>V první části mé dokumentace se věnuji hlavně použitému hardwaru a technologiím, které jsem při řešení svého projektu použil, dále popisuje způsob komunikace mezi serverem a zařízením a uživatelské rozhraní.</w:t>
      </w:r>
    </w:p>
    <w:p w14:paraId="61BDDC70" w14:textId="29DACB9F" w:rsidR="00E8731E" w:rsidRDefault="00753F13" w:rsidP="00327C44">
      <w:pPr>
        <w:pStyle w:val="Nadpis1"/>
        <w:rPr>
          <w:rStyle w:val="Zdraznnintenzivn"/>
          <w:i w:val="0"/>
          <w:color w:val="auto"/>
        </w:rPr>
      </w:pPr>
      <w:bookmarkStart w:id="33" w:name="_Toc503478440"/>
      <w:r w:rsidRPr="00AE5523">
        <w:rPr>
          <w:rStyle w:val="Zdraznnintenzivn"/>
          <w:i w:val="0"/>
          <w:color w:val="auto"/>
        </w:rPr>
        <w:lastRenderedPageBreak/>
        <w:t>Výroba systému</w:t>
      </w:r>
      <w:bookmarkEnd w:id="33"/>
    </w:p>
    <w:p w14:paraId="1D98F620" w14:textId="77777777" w:rsidR="00FD1292" w:rsidRDefault="00FD1292" w:rsidP="00FD1292">
      <w:r>
        <w:t>První částí mého projektu představovalo sestavení a spojení všech součástí na nepájivé pole. Při výběru jsem se díval na přesnost a funkčnost daného senzoru, ale také cenu a dostupnost. Jako základní desku jsem zvolil ESP32, kvůli jejímu výkonu a možností připojení k Wifi.</w:t>
      </w:r>
    </w:p>
    <w:p w14:paraId="1026E712" w14:textId="77777777" w:rsidR="00FD1292" w:rsidRDefault="00FD1292" w:rsidP="00FD1292">
      <w:r>
        <w:t xml:space="preserve">Jelikož jsem ještě nikdy s těmito součástkami nepracoval, rozhodl jsem se zapojovat jednu součástku po druhé do nepájivého pole a zkoušel jsem její funkčnost. </w:t>
      </w:r>
    </w:p>
    <w:p w14:paraId="3F7B4EEB" w14:textId="1E752542" w:rsidR="00FD1292" w:rsidRDefault="00FD1292" w:rsidP="00FD1292">
      <w:r>
        <w:t xml:space="preserve">Následovalo programování zařízení a implementace komunikačního protokolu. Rozhodoval jsem se mezi protokolem </w:t>
      </w:r>
      <w:proofErr w:type="spellStart"/>
      <w:r>
        <w:t>SocketIO</w:t>
      </w:r>
      <w:proofErr w:type="spellEnd"/>
      <w:r>
        <w:t xml:space="preserve"> a </w:t>
      </w:r>
      <w:proofErr w:type="spellStart"/>
      <w:r>
        <w:t>WebSocket</w:t>
      </w:r>
      <w:r w:rsidR="00304AA7">
        <w:t>s</w:t>
      </w:r>
      <w:proofErr w:type="spellEnd"/>
      <w:r>
        <w:t xml:space="preserve">, ale po rozsáhlém hledání na internetu jsem zjistil že protokol </w:t>
      </w:r>
      <w:proofErr w:type="spellStart"/>
      <w:r>
        <w:t>WebSocket</w:t>
      </w:r>
      <w:r w:rsidR="00304AA7">
        <w:t>s</w:t>
      </w:r>
      <w:proofErr w:type="spellEnd"/>
      <w:r>
        <w:t xml:space="preserve"> se pro projekty mého typu využívá častěji, proto jsem se rozhodl použít právě </w:t>
      </w:r>
      <w:proofErr w:type="spellStart"/>
      <w:r>
        <w:t>WebSock</w:t>
      </w:r>
      <w:r w:rsidR="00304AA7">
        <w:t>ets</w:t>
      </w:r>
      <w:proofErr w:type="spellEnd"/>
      <w:r>
        <w:t xml:space="preserve">. Následovalo programování zařízení a samotná implementace </w:t>
      </w:r>
      <w:proofErr w:type="spellStart"/>
      <w:r>
        <w:t>WebSocket</w:t>
      </w:r>
      <w:r w:rsidR="00304AA7">
        <w:t>s</w:t>
      </w:r>
      <w:proofErr w:type="spellEnd"/>
      <w:r>
        <w:t xml:space="preserve"> do mého projektu. Když byla první část projektu plně funkční, následovalo psaní kódu webového rozhraní projektu a implementace signalizačních LED diod.</w:t>
      </w:r>
    </w:p>
    <w:p w14:paraId="556EFAD1" w14:textId="788F5BBE" w:rsidR="00FD1292" w:rsidRPr="00FD1292" w:rsidRDefault="00FD1292" w:rsidP="00FD1292">
      <w:r>
        <w:t>Podobu webové stránky jsem řešil v jazyce HTML a po funkční stránce senzorů a LED diod pomocí jazyků JavaScript a JSON. Pro přístup k rozhraní se stačí připojit k </w:t>
      </w:r>
      <w:proofErr w:type="spellStart"/>
      <w:r>
        <w:t>WiFi</w:t>
      </w:r>
      <w:proofErr w:type="spellEnd"/>
      <w:r>
        <w:t xml:space="preserve"> síti „kontrola“ desky ESP32 a poté přejít na URL adresu „</w:t>
      </w:r>
      <w:proofErr w:type="spellStart"/>
      <w:proofErr w:type="gramStart"/>
      <w:r w:rsidRPr="00F92A07">
        <w:t>esp.local</w:t>
      </w:r>
      <w:proofErr w:type="spellEnd"/>
      <w:proofErr w:type="gramEnd"/>
      <w:r>
        <w:t>/“.</w:t>
      </w:r>
    </w:p>
    <w:p w14:paraId="6566A82C" w14:textId="49C25D17" w:rsidR="00BE57F8" w:rsidRDefault="00BE57F8" w:rsidP="00327C44">
      <w:pPr>
        <w:pStyle w:val="Nadpis1"/>
      </w:pPr>
      <w:bookmarkStart w:id="34" w:name="_Toc503478441"/>
      <w:r w:rsidRPr="00AE5523">
        <w:lastRenderedPageBreak/>
        <w:t xml:space="preserve">Princip fungování </w:t>
      </w:r>
      <w:bookmarkEnd w:id="34"/>
    </w:p>
    <w:p w14:paraId="16A5A67A" w14:textId="77777777" w:rsidR="00FD1292" w:rsidRDefault="00FD1292" w:rsidP="00FD1292">
      <w:r>
        <w:t xml:space="preserve">Systém funguje následovně: </w:t>
      </w:r>
      <w:bookmarkStart w:id="35" w:name="_Hlk61972049"/>
      <w:r>
        <w:t>když se rozsvítí zelená LED dioda, je to signál pro pacienta pro přiložení prstu na senzor MAX30100, ten změří jeho tep a hladinu kyslíku v krvi. Systém také neustále měří vlhkost a teplotu vzduchu pomocí levného senzoru DHT11, ten sice není příliš přesný, ale to pro měření venkovních není potřeba. Systém také dokáže změřit teplotu těla pacienta při strčení senzoru</w:t>
      </w:r>
      <w:r w:rsidRPr="00C1412F">
        <w:t xml:space="preserve"> </w:t>
      </w:r>
      <w:r>
        <w:t>DS18B20 do podpaží.</w:t>
      </w:r>
    </w:p>
    <w:bookmarkEnd w:id="35"/>
    <w:p w14:paraId="2B953882" w14:textId="0F667DDB" w:rsidR="00FD1292" w:rsidRPr="00FD1292" w:rsidRDefault="00FD1292" w:rsidP="00FD1292">
      <w:r>
        <w:t>Pokud není senzor DHT11 či senzor MAX30100</w:t>
      </w:r>
      <w:r w:rsidR="00D04544">
        <w:t xml:space="preserve"> správně</w:t>
      </w:r>
      <w:r>
        <w:t xml:space="preserve"> připojen, program vypíše chybovou hlášku a proces se zastaví. Pokud je vše v pořádku</w:t>
      </w:r>
      <w:r w:rsidRPr="0027538E">
        <w:t xml:space="preserve"> </w:t>
      </w:r>
      <w:proofErr w:type="spellStart"/>
      <w:r>
        <w:t>WebSocket</w:t>
      </w:r>
      <w:r w:rsidR="00304AA7">
        <w:t>s</w:t>
      </w:r>
      <w:proofErr w:type="spellEnd"/>
      <w:r>
        <w:t xml:space="preserve"> naváže </w:t>
      </w:r>
      <w:proofErr w:type="spellStart"/>
      <w:r>
        <w:t>handshake</w:t>
      </w:r>
      <w:proofErr w:type="spellEnd"/>
      <w:r>
        <w:t xml:space="preserve"> a vydá požadavek pro update. Všechna data jsou zasílána na server a přehledně zobrazována na webové stránce, na které také lze zapínat a vypínat LED diody.</w:t>
      </w:r>
    </w:p>
    <w:p w14:paraId="03E016CA" w14:textId="77777777" w:rsidR="00D04AE6" w:rsidRPr="00AE5523" w:rsidRDefault="000B40C6" w:rsidP="000F5ED1">
      <w:pPr>
        <w:pStyle w:val="Nadpis1"/>
      </w:pPr>
      <w:bookmarkStart w:id="36" w:name="_Toc503478442"/>
      <w:r w:rsidRPr="00AE5523">
        <w:lastRenderedPageBreak/>
        <w:t>Vy</w:t>
      </w:r>
      <w:r w:rsidR="001B6F92" w:rsidRPr="00AE5523">
        <w:t>užité technologie</w:t>
      </w:r>
      <w:bookmarkEnd w:id="36"/>
    </w:p>
    <w:p w14:paraId="16E46B69" w14:textId="77777777" w:rsidR="00FD1292" w:rsidRPr="00AE5523" w:rsidRDefault="00FD1292" w:rsidP="00FD1292">
      <w:pPr>
        <w:pStyle w:val="Nadpis2"/>
      </w:pPr>
      <w:bookmarkStart w:id="37" w:name="_Toc503478443"/>
      <w:bookmarkStart w:id="38" w:name="_Toc503478444"/>
      <w:r>
        <w:t>Použitý h</w:t>
      </w:r>
      <w:r w:rsidRPr="00AE5523">
        <w:t>ardware</w:t>
      </w:r>
      <w:bookmarkEnd w:id="37"/>
    </w:p>
    <w:p w14:paraId="40FFB09F" w14:textId="77777777" w:rsidR="0053650F" w:rsidRPr="00AE5523" w:rsidRDefault="0053650F" w:rsidP="0053650F">
      <w:pPr>
        <w:pStyle w:val="Nadpis3"/>
      </w:pPr>
      <w:r w:rsidRPr="00AE5523">
        <w:t>Seznam součástek</w:t>
      </w:r>
      <w:bookmarkEnd w:id="38"/>
    </w:p>
    <w:p w14:paraId="44940F98" w14:textId="00648E43" w:rsidR="00FD1292" w:rsidRDefault="00FD1292" w:rsidP="00D80E60">
      <w:pPr>
        <w:numPr>
          <w:ilvl w:val="0"/>
          <w:numId w:val="6"/>
        </w:numPr>
      </w:pPr>
      <w:r w:rsidRPr="00AE5523">
        <w:t xml:space="preserve">Vývojová deska </w:t>
      </w:r>
      <w:r w:rsidR="00D1598B">
        <w:t>ESP32 DEVKIT V1-DOIT</w:t>
      </w:r>
      <w:r w:rsidRPr="00AE5523">
        <w:t>,</w:t>
      </w:r>
    </w:p>
    <w:p w14:paraId="7F27013F" w14:textId="77777777" w:rsidR="00FD1292" w:rsidRDefault="00FD1292" w:rsidP="00D80E60">
      <w:pPr>
        <w:numPr>
          <w:ilvl w:val="0"/>
          <w:numId w:val="6"/>
        </w:numPr>
      </w:pPr>
      <w:r>
        <w:t>Senzor MAX30100,</w:t>
      </w:r>
    </w:p>
    <w:p w14:paraId="1667D596" w14:textId="77777777" w:rsidR="00FD1292" w:rsidRDefault="00FD1292" w:rsidP="00D80E60">
      <w:pPr>
        <w:numPr>
          <w:ilvl w:val="0"/>
          <w:numId w:val="6"/>
        </w:numPr>
      </w:pPr>
      <w:r>
        <w:t>Senzor DS18B20,</w:t>
      </w:r>
    </w:p>
    <w:p w14:paraId="28798D2C" w14:textId="77777777" w:rsidR="00FD1292" w:rsidRPr="00AE5523" w:rsidRDefault="00FD1292" w:rsidP="00D80E60">
      <w:pPr>
        <w:numPr>
          <w:ilvl w:val="0"/>
          <w:numId w:val="6"/>
        </w:numPr>
      </w:pPr>
      <w:r>
        <w:t>Senzor DHT11,</w:t>
      </w:r>
    </w:p>
    <w:p w14:paraId="5A2994DE" w14:textId="77777777" w:rsidR="00FD1292" w:rsidRPr="00AE5523" w:rsidRDefault="00FD1292" w:rsidP="00D80E60">
      <w:pPr>
        <w:numPr>
          <w:ilvl w:val="0"/>
          <w:numId w:val="6"/>
        </w:numPr>
      </w:pPr>
      <w:r w:rsidRPr="00AE5523">
        <w:t xml:space="preserve">červená </w:t>
      </w:r>
      <w:r>
        <w:t xml:space="preserve">a zelená </w:t>
      </w:r>
      <w:r w:rsidRPr="00AE5523">
        <w:t>LED,</w:t>
      </w:r>
    </w:p>
    <w:p w14:paraId="0840F838" w14:textId="77777777" w:rsidR="00FD1292" w:rsidRDefault="00FD1292" w:rsidP="00D80E60">
      <w:pPr>
        <w:numPr>
          <w:ilvl w:val="0"/>
          <w:numId w:val="6"/>
        </w:numPr>
      </w:pPr>
      <w:r w:rsidRPr="00AE5523">
        <w:t xml:space="preserve">rezistor </w:t>
      </w:r>
      <w:r>
        <w:t>4.7 K</w:t>
      </w:r>
      <w:r w:rsidRPr="00AE5523">
        <w:t xml:space="preserve"> Ω,</w:t>
      </w:r>
    </w:p>
    <w:p w14:paraId="3F7F4194" w14:textId="77777777" w:rsidR="00FD1292" w:rsidRPr="00AE5523" w:rsidRDefault="00FD1292" w:rsidP="00D80E60">
      <w:pPr>
        <w:numPr>
          <w:ilvl w:val="0"/>
          <w:numId w:val="6"/>
        </w:numPr>
      </w:pPr>
      <w:r>
        <w:t xml:space="preserve">2x </w:t>
      </w:r>
      <w:r w:rsidRPr="00AE5523">
        <w:t>rezistor</w:t>
      </w:r>
      <w:r>
        <w:t xml:space="preserve"> 330</w:t>
      </w:r>
      <w:r w:rsidRPr="00123011">
        <w:t xml:space="preserve"> </w:t>
      </w:r>
      <w:r w:rsidRPr="00AE5523">
        <w:t>Ω</w:t>
      </w:r>
      <w:r>
        <w:t>,</w:t>
      </w:r>
    </w:p>
    <w:p w14:paraId="2EC29A6D" w14:textId="00CD7836" w:rsidR="009547B5" w:rsidRPr="00AE5523" w:rsidRDefault="00FD1292" w:rsidP="00D80E60">
      <w:pPr>
        <w:numPr>
          <w:ilvl w:val="0"/>
          <w:numId w:val="6"/>
        </w:numPr>
      </w:pPr>
      <w:r>
        <w:t>2 nepájivé</w:t>
      </w:r>
      <w:r w:rsidRPr="00AE5523">
        <w:t xml:space="preserve"> pole se 400 kontakty.</w:t>
      </w:r>
    </w:p>
    <w:p w14:paraId="7AAB0AE1" w14:textId="74B6695E" w:rsidR="009547B5" w:rsidRPr="00AE5523" w:rsidRDefault="00FD1292" w:rsidP="009547B5">
      <w:pPr>
        <w:pStyle w:val="Nadpis3"/>
      </w:pPr>
      <w:r>
        <w:t xml:space="preserve">ESP32 </w:t>
      </w:r>
      <w:r w:rsidR="00D1598B">
        <w:t>DEVKIT V1-DOIT</w:t>
      </w:r>
    </w:p>
    <w:p w14:paraId="0ECD5E4A" w14:textId="30A2B6CD" w:rsidR="00FD197D" w:rsidRPr="00D1598B" w:rsidRDefault="00D1598B" w:rsidP="00FD197D">
      <w:r>
        <w:t xml:space="preserve">ESP32 DEVKIT V1-DOIT </w:t>
      </w:r>
      <w:r w:rsidR="00FD1292" w:rsidRPr="00276FD5">
        <w:t>- (IOT modul s ESP-</w:t>
      </w:r>
      <w:proofErr w:type="gramStart"/>
      <w:r w:rsidR="00FD1292" w:rsidRPr="00276FD5">
        <w:t>32S</w:t>
      </w:r>
      <w:proofErr w:type="gramEnd"/>
      <w:r w:rsidR="00FD1292" w:rsidRPr="00276FD5">
        <w:t xml:space="preserve">) </w:t>
      </w:r>
      <w:r w:rsidR="00FD1292" w:rsidRPr="00276FD5">
        <w:rPr>
          <w:shd w:val="clear" w:color="auto" w:fill="FFFFFF"/>
        </w:rPr>
        <w:t xml:space="preserve">je vývojová deska s integrovanou anténou a RF </w:t>
      </w:r>
      <w:proofErr w:type="spellStart"/>
      <w:r w:rsidR="00FD1292" w:rsidRPr="00276FD5">
        <w:rPr>
          <w:shd w:val="clear" w:color="auto" w:fill="FFFFFF"/>
        </w:rPr>
        <w:t>balunem</w:t>
      </w:r>
      <w:proofErr w:type="spellEnd"/>
      <w:r w:rsidR="00FD1292" w:rsidRPr="00276FD5">
        <w:rPr>
          <w:shd w:val="clear" w:color="auto" w:fill="FFFFFF"/>
        </w:rPr>
        <w:t xml:space="preserve">, výkonovým zesilovačem, </w:t>
      </w:r>
      <w:proofErr w:type="spellStart"/>
      <w:r w:rsidR="00FD1292" w:rsidRPr="00276FD5">
        <w:rPr>
          <w:shd w:val="clear" w:color="auto" w:fill="FFFFFF"/>
        </w:rPr>
        <w:t>nízkošumovými</w:t>
      </w:r>
      <w:proofErr w:type="spellEnd"/>
      <w:r w:rsidR="00FD1292" w:rsidRPr="00276FD5">
        <w:rPr>
          <w:shd w:val="clear" w:color="auto" w:fill="FFFFFF"/>
        </w:rPr>
        <w:t xml:space="preserve"> zesilovači, filtry a modulem řízení spotřeby. Tato deska má integrované </w:t>
      </w:r>
      <w:proofErr w:type="spellStart"/>
      <w:r w:rsidR="00FD1292" w:rsidRPr="00276FD5">
        <w:rPr>
          <w:shd w:val="clear" w:color="auto" w:fill="FFFFFF"/>
        </w:rPr>
        <w:t>dual-core</w:t>
      </w:r>
      <w:proofErr w:type="spellEnd"/>
      <w:r w:rsidR="00FD1292" w:rsidRPr="00276FD5">
        <w:rPr>
          <w:shd w:val="clear" w:color="auto" w:fill="FFFFFF"/>
        </w:rPr>
        <w:t xml:space="preserve"> </w:t>
      </w:r>
      <w:proofErr w:type="spellStart"/>
      <w:r w:rsidR="00FD1292" w:rsidRPr="00276FD5">
        <w:rPr>
          <w:shd w:val="clear" w:color="auto" w:fill="FFFFFF"/>
        </w:rPr>
        <w:t>processor</w:t>
      </w:r>
      <w:proofErr w:type="spellEnd"/>
      <w:r w:rsidR="00FD1292" w:rsidRPr="00276FD5">
        <w:rPr>
          <w:shd w:val="clear" w:color="auto" w:fill="FFFFFF"/>
        </w:rPr>
        <w:t xml:space="preserve"> s 2.4 GHz Wi-Fi a Bluetooth čipy s technologií TSMC 40nm s nízkou spotřebou</w:t>
      </w:r>
    </w:p>
    <w:p w14:paraId="31C26330" w14:textId="320AC1C2" w:rsidR="00F84EDB" w:rsidRPr="00AE5523" w:rsidRDefault="00F41FF1" w:rsidP="00F84EDB">
      <w:pPr>
        <w:spacing w:after="0"/>
      </w:pPr>
      <w:r>
        <w:rPr>
          <w:noProof/>
          <w:shd w:val="clear" w:color="auto" w:fill="FFFFFF"/>
        </w:rPr>
        <w:drawing>
          <wp:inline distT="0" distB="0" distL="0" distR="0" wp14:anchorId="41367607" wp14:editId="0A96FE30">
            <wp:extent cx="2619375" cy="1895475"/>
            <wp:effectExtent l="0" t="0" r="9525" b="9525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48AE73F" wp14:editId="64627006">
            <wp:extent cx="2619375" cy="223837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CCB" w14:textId="7C5E2B0B" w:rsidR="008D4896" w:rsidRPr="00AE5523" w:rsidRDefault="00F41FF1" w:rsidP="008D48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5C3198" wp14:editId="648278B9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2171700" cy="26670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9957" w14:textId="56164CDB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Piny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C31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8.45pt;width:171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" filled="f" stroked="f">
                <v:textbox>
                  <w:txbxContent>
                    <w:p w14:paraId="06769957" w14:textId="56164CDB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1 </w:t>
                      </w: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Piny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74824" wp14:editId="3B7E911F">
                <wp:simplePos x="0" y="0"/>
                <wp:positionH relativeFrom="margin">
                  <wp:posOffset>3561080</wp:posOffset>
                </wp:positionH>
                <wp:positionV relativeFrom="paragraph">
                  <wp:posOffset>118745</wp:posOffset>
                </wp:positionV>
                <wp:extent cx="2019300" cy="26670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827E6" w14:textId="204CD9A0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2 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74824" id="Text Box 20" o:spid="_x0000_s1027" type="#_x0000_t202" style="position:absolute;left:0;text-align:left;margin-left:280.4pt;margin-top:9.35pt;width:159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" filled="f" stroked="f">
                <v:textbox>
                  <w:txbxContent>
                    <w:p w14:paraId="0DF827E6" w14:textId="204CD9A0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2 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96" w:rsidRPr="00AE5523">
        <w:rPr>
          <w:noProof/>
        </w:rPr>
        <w:t xml:space="preserve"> </w:t>
      </w:r>
    </w:p>
    <w:p w14:paraId="04B998A3" w14:textId="77777777" w:rsidR="00FD1292" w:rsidRPr="00AE5523" w:rsidRDefault="00FD1292" w:rsidP="00FD1292">
      <w:pPr>
        <w:pStyle w:val="Nadpis3"/>
      </w:pPr>
      <w:r>
        <w:lastRenderedPageBreak/>
        <w:t xml:space="preserve">Detektor srdečního tepu s </w:t>
      </w:r>
      <w:proofErr w:type="spellStart"/>
      <w:r>
        <w:t>oximetrem</w:t>
      </w:r>
      <w:proofErr w:type="spellEnd"/>
      <w:r>
        <w:t xml:space="preserve"> MAX30100</w:t>
      </w:r>
    </w:p>
    <w:p w14:paraId="2787CF0F" w14:textId="17CBA38F" w:rsidR="00735881" w:rsidRPr="00AE5523" w:rsidRDefault="00FD1292" w:rsidP="00FD197D">
      <w:r>
        <w:t xml:space="preserve">Digitální sensor MAX30100 </w:t>
      </w:r>
      <w:bookmarkStart w:id="39" w:name="_Hlk61970046"/>
      <w:r>
        <w:t xml:space="preserve">obsahuje </w:t>
      </w:r>
      <w:r w:rsidR="00D1598B">
        <w:t>dvě</w:t>
      </w:r>
      <w:r>
        <w:t xml:space="preserve"> LED (infračervené a červené světlo) pro detekci pulzu a saturaci kyslík</w:t>
      </w:r>
      <w:r w:rsidR="00B30D23">
        <w:t>u</w:t>
      </w:r>
      <w:r>
        <w:t xml:space="preserve">. Senzor obsahuje dva páry </w:t>
      </w:r>
      <w:r w:rsidRPr="00276FD5">
        <w:t>přijímačů</w:t>
      </w:r>
      <w:r>
        <w:t xml:space="preserve"> a emitorů světla které fungují na mírně odlišných vlnových délkách. Používá odlišnosti schopnosti okysličené a neokysličené krve</w:t>
      </w:r>
      <w:r w:rsidR="004A7568">
        <w:t>,</w:t>
      </w:r>
      <w:r>
        <w:t xml:space="preserve"> aby zjistil</w:t>
      </w:r>
      <w:r w:rsidR="004A7568">
        <w:t>,</w:t>
      </w:r>
      <w:r>
        <w:t xml:space="preserve"> jak moc kyslíku se v krvi nachází (hemoglobin který přenáší kyslík v červených krvinkách odráží červené světlo). Výstup tvoří tok hodnot, které označují přechod a odraz určitých vlnových délek světla.</w:t>
      </w:r>
      <w:bookmarkEnd w:id="39"/>
      <w:r>
        <w:t xml:space="preserve"> </w:t>
      </w:r>
      <w:bookmarkStart w:id="40" w:name="_Hlk61983488"/>
      <w:r>
        <w:t>Výpočet výsledného tepu pak probíhá pomocí počítání špiček hodnot.</w:t>
      </w:r>
      <w:bookmarkEnd w:id="40"/>
      <w:r>
        <w:t xml:space="preserve"> Používá svou knihovnu </w:t>
      </w:r>
      <w:r w:rsidRPr="00201CA7">
        <w:t>MAX30100_PulseOximeter.h</w:t>
      </w:r>
      <w:r>
        <w:t>.</w:t>
      </w:r>
    </w:p>
    <w:p w14:paraId="201F3510" w14:textId="077BB3FC" w:rsidR="00DD682E" w:rsidRPr="00AE5523" w:rsidRDefault="00FD1292" w:rsidP="00DD682E">
      <w:pPr>
        <w:pStyle w:val="Nadpis3"/>
      </w:pPr>
      <w:r>
        <w:t>Digitální teplotní čidlo DS18B20</w:t>
      </w:r>
    </w:p>
    <w:p w14:paraId="1FD695E6" w14:textId="55A8E5DD" w:rsidR="00FD1292" w:rsidRDefault="00FD1292" w:rsidP="00FD1292">
      <w:pPr>
        <w:rPr>
          <w:spacing w:val="5"/>
          <w:shd w:val="clear" w:color="auto" w:fill="FFFFFF"/>
        </w:rPr>
      </w:pPr>
      <w:bookmarkStart w:id="41" w:name="_Toc503478448"/>
      <w:r w:rsidRPr="00CF1F23">
        <w:rPr>
          <w:spacing w:val="5"/>
          <w:shd w:val="clear" w:color="auto" w:fill="FFFFFF"/>
        </w:rPr>
        <w:t>Čidlo DS18B20 je digitální teploměr s kalibrovanou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přesností ±0,5 °C a rozlišením až 12 bitů</w:t>
      </w:r>
      <w:r w:rsidRPr="00CF1F23">
        <w:rPr>
          <w:spacing w:val="5"/>
          <w:shd w:val="clear" w:color="auto" w:fill="FFFFFF"/>
        </w:rPr>
        <w:t xml:space="preserve">. Informace o teplotě se z čidla do </w:t>
      </w:r>
      <w:proofErr w:type="spellStart"/>
      <w:r w:rsidRPr="00CF1F23">
        <w:rPr>
          <w:spacing w:val="5"/>
          <w:shd w:val="clear" w:color="auto" w:fill="FFFFFF"/>
        </w:rPr>
        <w:t>Arduina</w:t>
      </w:r>
      <w:proofErr w:type="spellEnd"/>
      <w:r w:rsidRPr="00CF1F23">
        <w:rPr>
          <w:spacing w:val="5"/>
          <w:shd w:val="clear" w:color="auto" w:fill="FFFFFF"/>
        </w:rPr>
        <w:t xml:space="preserve"> přenáší digitálně,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nedochází tak ke zkreslení naměřené</w:t>
      </w:r>
      <w:r w:rsidRPr="00CF1F23">
        <w:rPr>
          <w:rStyle w:val="Siln"/>
          <w:rFonts w:ascii="Arial" w:hAnsi="Arial" w:cs="Arial"/>
          <w:spacing w:val="5"/>
          <w:sz w:val="21"/>
          <w:szCs w:val="21"/>
          <w:shd w:val="clear" w:color="auto" w:fill="FFFFFF"/>
        </w:rPr>
        <w:t xml:space="preserve"> 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hodnoty</w:t>
      </w:r>
      <w:r w:rsidRPr="00CF1F23">
        <w:rPr>
          <w:spacing w:val="5"/>
          <w:shd w:val="clear" w:color="auto" w:fill="FFFFFF"/>
        </w:rPr>
        <w:t> ani změně v důsledku rušení. DS18B20 využívá jednoduché </w:t>
      </w:r>
      <w:hyperlink r:id="rId16" w:tgtFrame="_blank" w:tooltip="komunikační rozhraní 1-Wire" w:history="1">
        <w:r w:rsidRPr="00CF1F23">
          <w:rPr>
            <w:rStyle w:val="Hypertextovodkaz"/>
            <w:spacing w:val="5"/>
          </w:rPr>
          <w:t xml:space="preserve">komunikační rozhraní </w:t>
        </w:r>
        <w:proofErr w:type="spellStart"/>
        <w:r>
          <w:rPr>
            <w:rStyle w:val="Hypertextovodkaz"/>
            <w:spacing w:val="5"/>
          </w:rPr>
          <w:t>One</w:t>
        </w:r>
        <w:r w:rsidRPr="00CF1F23">
          <w:rPr>
            <w:rStyle w:val="Hypertextovodkaz"/>
            <w:spacing w:val="5"/>
          </w:rPr>
          <w:t>Wire</w:t>
        </w:r>
      </w:hyperlink>
      <w:r>
        <w:rPr>
          <w:rStyle w:val="Hypertextovodkaz"/>
          <w:spacing w:val="5"/>
        </w:rPr>
        <w:t>.h</w:t>
      </w:r>
      <w:proofErr w:type="spellEnd"/>
      <w:r w:rsidRPr="00CF1F23">
        <w:rPr>
          <w:spacing w:val="5"/>
          <w:shd w:val="clear" w:color="auto" w:fill="FFFFFF"/>
        </w:rPr>
        <w:t>, které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pro přenos dat potřebuje pouze jeden vodič</w:t>
      </w:r>
      <w:r w:rsidRPr="00CF1F23">
        <w:rPr>
          <w:spacing w:val="5"/>
          <w:shd w:val="clear" w:color="auto" w:fill="FFFFFF"/>
        </w:rPr>
        <w:t>. Teplotní rozsah je -55 ÷ +125 °C a rozlišovací schopnost je až ± 0,0625 °C.</w:t>
      </w:r>
    </w:p>
    <w:bookmarkEnd w:id="41"/>
    <w:p w14:paraId="1D01EE20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Teploměr a vlhkoměr DHT11</w:t>
      </w:r>
    </w:p>
    <w:p w14:paraId="7E44EA07" w14:textId="30671129" w:rsidR="00730B9F" w:rsidRPr="00FD1292" w:rsidRDefault="00FD1292" w:rsidP="00D04AE6">
      <w:pPr>
        <w:rPr>
          <w:spacing w:val="5"/>
          <w:shd w:val="clear" w:color="auto" w:fill="FFFFFF"/>
        </w:rPr>
      </w:pPr>
      <w:r w:rsidRPr="0083468A">
        <w:rPr>
          <w:shd w:val="clear" w:color="auto" w:fill="FFFFFF"/>
        </w:rPr>
        <w:t>Teploměr a vlhkoměr DHT11 je snadno použitelný modul, který obsahuje vše potřebné již ve svém pouzdře. Stačí ho tedy pouze připojit třemi vodiči k </w:t>
      </w:r>
      <w:r>
        <w:rPr>
          <w:shd w:val="clear" w:color="auto" w:fill="FFFFFF"/>
        </w:rPr>
        <w:t>vývojové</w:t>
      </w:r>
      <w:r w:rsidRPr="0083468A">
        <w:rPr>
          <w:shd w:val="clear" w:color="auto" w:fill="FFFFFF"/>
        </w:rPr>
        <w:t xml:space="preserve"> desce a dále už jen vyčítat nové informace o okolí, které se obnovují přibližně každé dvě vteřiny.</w:t>
      </w:r>
      <w:r>
        <w:rPr>
          <w:shd w:val="clear" w:color="auto" w:fill="FFFFFF"/>
        </w:rPr>
        <w:t xml:space="preserve"> Toto č</w:t>
      </w:r>
      <w:r>
        <w:rPr>
          <w:spacing w:val="5"/>
          <w:shd w:val="clear" w:color="auto" w:fill="FFFFFF"/>
        </w:rPr>
        <w:t xml:space="preserve">idlo pro svou funkci využívá knihovnu </w:t>
      </w:r>
      <w:proofErr w:type="spellStart"/>
      <w:r w:rsidRPr="00201CA7">
        <w:rPr>
          <w:spacing w:val="5"/>
          <w:shd w:val="clear" w:color="auto" w:fill="FFFFFF"/>
        </w:rPr>
        <w:t>DHT</w:t>
      </w:r>
      <w:r>
        <w:rPr>
          <w:spacing w:val="5"/>
          <w:shd w:val="clear" w:color="auto" w:fill="FFFFFF"/>
        </w:rPr>
        <w:t>.h</w:t>
      </w:r>
      <w:proofErr w:type="spellEnd"/>
      <w:r w:rsidRPr="00201CA7">
        <w:rPr>
          <w:spacing w:val="5"/>
          <w:shd w:val="clear" w:color="auto" w:fill="FFFFFF"/>
        </w:rPr>
        <w:t>.</w:t>
      </w:r>
    </w:p>
    <w:p w14:paraId="60C569B0" w14:textId="1B4C21C2" w:rsidR="00CE2BC4" w:rsidRPr="00AE5523" w:rsidRDefault="00FD1292" w:rsidP="00AA66C1">
      <w:pPr>
        <w:pStyle w:val="Nadpis2"/>
      </w:pPr>
      <w:bookmarkStart w:id="42" w:name="_Toc503478451"/>
      <w:r>
        <w:t>Použitý s</w:t>
      </w:r>
      <w:r w:rsidR="00AA66C1" w:rsidRPr="00AE5523">
        <w:t>oftware</w:t>
      </w:r>
      <w:bookmarkEnd w:id="42"/>
    </w:p>
    <w:p w14:paraId="5E23685C" w14:textId="77777777" w:rsidR="00156A8A" w:rsidRDefault="00156A8A" w:rsidP="00156A8A">
      <w:pPr>
        <w:pStyle w:val="Nadpis3"/>
      </w:pPr>
      <w:proofErr w:type="spellStart"/>
      <w:r>
        <w:t>KiCAD</w:t>
      </w:r>
      <w:proofErr w:type="spellEnd"/>
      <w:r>
        <w:t xml:space="preserve"> </w:t>
      </w:r>
    </w:p>
    <w:p w14:paraId="0030A894" w14:textId="6C7DF298" w:rsidR="00156A8A" w:rsidRDefault="00156A8A" w:rsidP="00156A8A">
      <w:bookmarkStart w:id="43" w:name="_Toc503478453"/>
      <w:proofErr w:type="spellStart"/>
      <w:r>
        <w:t>KiCad</w:t>
      </w:r>
      <w:proofErr w:type="spellEnd"/>
      <w:r>
        <w:t xml:space="preserve"> je multiplatformní Open-Source profesionální software pro návrh a projektování plošných spojů. Krom samotného návrhu schémat zapojení elektrických obvodů a jejich převodu do plošných spojů zahrnuje například také nástroje pro sestavení kusovníku a export do formátu Gerber. </w:t>
      </w:r>
    </w:p>
    <w:p w14:paraId="36D09639" w14:textId="46A1BD70" w:rsidR="00EC631E" w:rsidRDefault="008B0809" w:rsidP="00156A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50A33" wp14:editId="6198C30E">
                <wp:simplePos x="0" y="0"/>
                <wp:positionH relativeFrom="margin">
                  <wp:posOffset>1795145</wp:posOffset>
                </wp:positionH>
                <wp:positionV relativeFrom="paragraph">
                  <wp:posOffset>4225925</wp:posOffset>
                </wp:positionV>
                <wp:extent cx="2362200" cy="295275"/>
                <wp:effectExtent l="0" t="0" r="0" b="0"/>
                <wp:wrapNone/>
                <wp:docPr id="16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11D70" w14:textId="716B92D6" w:rsidR="008B0809" w:rsidRDefault="008B0809" w:rsidP="008B0809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Schéma zapojení obvodu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50A33" id="Text Box 140" o:spid="_x0000_s1028" type="#_x0000_t202" style="position:absolute;left:0;text-align:left;margin-left:141.35pt;margin-top:332.75pt;width:186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" strokecolor="white">
                <v:textbox>
                  <w:txbxContent>
                    <w:p w14:paraId="11A11D70" w14:textId="716B92D6" w:rsidR="008B0809" w:rsidRDefault="008B0809" w:rsidP="008B0809">
                      <w:pPr>
                        <w:jc w:val="center"/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Schéma zapojení obvodu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31E">
        <w:rPr>
          <w:noProof/>
        </w:rPr>
        <w:drawing>
          <wp:inline distT="0" distB="0" distL="0" distR="0" wp14:anchorId="03B69020" wp14:editId="6D175B14">
            <wp:extent cx="6120130" cy="43268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B5E" w14:textId="491E1F5F" w:rsidR="00156A8A" w:rsidRPr="00156A8A" w:rsidRDefault="00156A8A" w:rsidP="00156A8A">
      <w:pPr>
        <w:pStyle w:val="Nadpis3"/>
        <w:rPr>
          <w:shd w:val="clear" w:color="auto" w:fill="FFFFFF"/>
        </w:rPr>
      </w:pPr>
      <w:proofErr w:type="spellStart"/>
      <w:r>
        <w:t>PlatformIO</w:t>
      </w:r>
      <w:proofErr w:type="spellEnd"/>
      <w:r>
        <w:t xml:space="preserve"> 5.0.4</w:t>
      </w:r>
    </w:p>
    <w:p w14:paraId="4B84BE3F" w14:textId="19329372" w:rsidR="00156A8A" w:rsidRDefault="00FD1292" w:rsidP="00156A8A">
      <w:pPr>
        <w:rPr>
          <w:shd w:val="clear" w:color="auto" w:fill="FFFFFF"/>
        </w:rPr>
      </w:pPr>
      <w:r>
        <w:rPr>
          <w:shd w:val="clear" w:color="auto" w:fill="FFFFFF"/>
        </w:rPr>
        <w:t>Jako v</w:t>
      </w:r>
      <w:r w:rsidRPr="00D65B1F">
        <w:rPr>
          <w:shd w:val="clear" w:color="auto" w:fill="FFFFFF"/>
        </w:rPr>
        <w:t>ývojové prostředí</w:t>
      </w:r>
      <w:r>
        <w:rPr>
          <w:shd w:val="clear" w:color="auto" w:fill="FFFFFF"/>
        </w:rPr>
        <w:t xml:space="preserve"> jsem zvolil</w:t>
      </w:r>
      <w:r w:rsidRPr="00D65B1F">
        <w:rPr>
          <w:shd w:val="clear" w:color="auto" w:fill="FFFFFF"/>
        </w:rPr>
        <w:t xml:space="preserve"> </w:t>
      </w:r>
      <w:proofErr w:type="spellStart"/>
      <w:r w:rsidR="00156A8A">
        <w:rPr>
          <w:shd w:val="clear" w:color="auto" w:fill="FFFFFF"/>
        </w:rPr>
        <w:t>PlatformIO</w:t>
      </w:r>
      <w:proofErr w:type="spellEnd"/>
      <w:r>
        <w:rPr>
          <w:shd w:val="clear" w:color="auto" w:fill="FFFFFF"/>
        </w:rPr>
        <w:t>,</w:t>
      </w:r>
      <w:r w:rsidR="00156A8A">
        <w:rPr>
          <w:shd w:val="clear" w:color="auto" w:fill="FFFFFF"/>
        </w:rPr>
        <w:t xml:space="preserve"> které kombinuje</w:t>
      </w:r>
      <w:r w:rsidR="00156A8A" w:rsidRPr="00421717">
        <w:rPr>
          <w:shd w:val="clear" w:color="auto" w:fill="FFFFFF"/>
        </w:rPr>
        <w:t xml:space="preserve"> IDE (tedy nástroj pro zápis zdrojového kódu), správce knihoven a nástroje pro překlad a nahrání výsledného projektu do </w:t>
      </w:r>
      <w:r w:rsidR="00156A8A">
        <w:rPr>
          <w:shd w:val="clear" w:color="auto" w:fill="FFFFFF"/>
        </w:rPr>
        <w:t xml:space="preserve">vývojové desky. </w:t>
      </w:r>
      <w:r w:rsidR="00156A8A" w:rsidRPr="00421717">
        <w:rPr>
          <w:shd w:val="clear" w:color="auto" w:fill="FFFFFF"/>
        </w:rPr>
        <w:t>Podporovaným programovacím jazykem je C/C++.</w:t>
      </w:r>
    </w:p>
    <w:p w14:paraId="20A547AA" w14:textId="64FE2C71" w:rsidR="00797E45" w:rsidRDefault="00797E45" w:rsidP="00156A8A">
      <w:pPr>
        <w:rPr>
          <w:shd w:val="clear" w:color="auto" w:fill="FFFFFF"/>
        </w:rPr>
      </w:pPr>
    </w:p>
    <w:p w14:paraId="47E52D03" w14:textId="49A82E64" w:rsidR="00797E45" w:rsidRDefault="00797E45" w:rsidP="00797E45">
      <w:pPr>
        <w:pStyle w:val="Nadpis3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1.52.1</w:t>
      </w:r>
    </w:p>
    <w:p w14:paraId="0F0224D5" w14:textId="5DB0CAA0" w:rsidR="00797E45" w:rsidRPr="00797E45" w:rsidRDefault="00797E45" w:rsidP="00797E45">
      <w:r w:rsidRPr="00797E45">
        <w:t xml:space="preserve">Jako editor zdrojového kódu jsem použil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. Protože mi je ze všech programů nejbližší a také kvůli jeho spojení s </w:t>
      </w:r>
      <w:proofErr w:type="spellStart"/>
      <w:r>
        <w:rPr>
          <w:sz w:val="23"/>
          <w:szCs w:val="23"/>
        </w:rPr>
        <w:t>PlatformIO</w:t>
      </w:r>
      <w:proofErr w:type="spellEnd"/>
      <w:r>
        <w:rPr>
          <w:sz w:val="23"/>
          <w:szCs w:val="23"/>
        </w:rPr>
        <w:t xml:space="preserve"> IDE. </w:t>
      </w:r>
      <w:proofErr w:type="spellStart"/>
      <w:r w:rsidRPr="00797E45">
        <w:rPr>
          <w:sz w:val="23"/>
          <w:szCs w:val="23"/>
        </w:rPr>
        <w:t>Visual</w:t>
      </w:r>
      <w:proofErr w:type="spellEnd"/>
      <w:r w:rsidRPr="00797E45">
        <w:rPr>
          <w:sz w:val="23"/>
          <w:szCs w:val="23"/>
        </w:rPr>
        <w:t xml:space="preserve"> Studio </w:t>
      </w:r>
      <w:proofErr w:type="spellStart"/>
      <w:r w:rsidRPr="00797E45"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se také snadno ovládá a má přehledné uživatelské rozhraní.</w:t>
      </w:r>
    </w:p>
    <w:p w14:paraId="274550B2" w14:textId="1536EA88" w:rsidR="00FD1292" w:rsidRPr="00D65B1F" w:rsidRDefault="00FD1292" w:rsidP="00FD1292">
      <w:pPr>
        <w:rPr>
          <w:shd w:val="clear" w:color="auto" w:fill="FFFFFF"/>
        </w:rPr>
      </w:pPr>
    </w:p>
    <w:p w14:paraId="18CB7C43" w14:textId="6D5BD123" w:rsidR="00070555" w:rsidRDefault="00070555" w:rsidP="00070555">
      <w:pPr>
        <w:pStyle w:val="Nadpis3"/>
      </w:pPr>
      <w:r w:rsidRPr="00AE5523">
        <w:lastRenderedPageBreak/>
        <w:t>Webová aplikace</w:t>
      </w:r>
      <w:bookmarkEnd w:id="43"/>
    </w:p>
    <w:p w14:paraId="5EA41F81" w14:textId="5A1D8E73" w:rsidR="00FD1292" w:rsidRDefault="00FD1292" w:rsidP="00FD1292">
      <w:r>
        <w:t>Webovou aplikaci jsem vytvořil v jazyce HTML</w:t>
      </w:r>
      <w:r w:rsidR="00B8750A">
        <w:t xml:space="preserve"> a </w:t>
      </w:r>
      <w:r w:rsidR="000E4329">
        <w:t>CSS</w:t>
      </w:r>
      <w:r w:rsidR="003D612E">
        <w:t xml:space="preserve"> pomocí frameworku </w:t>
      </w:r>
      <w:proofErr w:type="spellStart"/>
      <w:r w:rsidR="003D612E">
        <w:t>Bootstrap</w:t>
      </w:r>
      <w:proofErr w:type="spellEnd"/>
      <w:r w:rsidR="003D612E">
        <w:t xml:space="preserve"> 4</w:t>
      </w:r>
      <w:r>
        <w:t xml:space="preserve">. Celá aplikace běží na </w:t>
      </w:r>
      <w:proofErr w:type="spellStart"/>
      <w:r>
        <w:t>WebSocket</w:t>
      </w:r>
      <w:r w:rsidR="00304AA7">
        <w:t>s</w:t>
      </w:r>
      <w:proofErr w:type="spellEnd"/>
      <w:r>
        <w:t xml:space="preserve"> HTTP Serveru. K provozu aplikace jsem použil funkce JavaScript a JSON, pomocí kterých vypisuj</w:t>
      </w:r>
      <w:r w:rsidR="00797E45">
        <w:t>i</w:t>
      </w:r>
      <w:r>
        <w:t xml:space="preserve"> data a ovládám LED diody.</w:t>
      </w:r>
    </w:p>
    <w:p w14:paraId="373ECCFF" w14:textId="0A0208E6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Jazyk C++</w:t>
      </w:r>
    </w:p>
    <w:p w14:paraId="0E7B6CB7" w14:textId="18DD3960" w:rsidR="00FD1292" w:rsidRDefault="00FD1292" w:rsidP="00FD1292">
      <w:pPr>
        <w:rPr>
          <w:color w:val="000000"/>
          <w:shd w:val="clear" w:color="auto" w:fill="FFFFFF"/>
        </w:rPr>
      </w:pPr>
      <w:r w:rsidRPr="00FD1292">
        <w:rPr>
          <w:color w:val="000000"/>
        </w:rPr>
        <w:t xml:space="preserve">C++ je programovací jazyk který vyvinul v roce 1985 </w:t>
      </w:r>
      <w:proofErr w:type="spellStart"/>
      <w:r w:rsidRPr="00FD1292">
        <w:rPr>
          <w:color w:val="000000"/>
        </w:rPr>
        <w:t>Bjarne</w:t>
      </w:r>
      <w:proofErr w:type="spellEnd"/>
      <w:r w:rsidRPr="00FD1292">
        <w:rPr>
          <w:color w:val="000000"/>
        </w:rPr>
        <w:t xml:space="preserve"> </w:t>
      </w:r>
      <w:proofErr w:type="spellStart"/>
      <w:r w:rsidRPr="00FD1292">
        <w:rPr>
          <w:color w:val="000000"/>
        </w:rPr>
        <w:t>Stroustrup</w:t>
      </w:r>
      <w:proofErr w:type="spellEnd"/>
      <w:r w:rsidRPr="00FD1292">
        <w:rPr>
          <w:color w:val="000000"/>
        </w:rPr>
        <w:t xml:space="preserve"> jako rozšíření jazyka C. P</w:t>
      </w:r>
      <w:r w:rsidRPr="00FD1292">
        <w:rPr>
          <w:color w:val="000000"/>
          <w:shd w:val="clear" w:color="auto" w:fill="FFFFFF"/>
        </w:rPr>
        <w:t>odporuje několik </w:t>
      </w:r>
      <w:hyperlink r:id="rId18" w:tooltip="Programovací paradigma" w:history="1">
        <w:r w:rsidRPr="00FD1292">
          <w:rPr>
            <w:rStyle w:val="Hypertextovodkaz"/>
            <w:color w:val="000000"/>
            <w:shd w:val="clear" w:color="auto" w:fill="FFFFFF"/>
          </w:rPr>
          <w:t>programovacích stylů (paradigmat)</w:t>
        </w:r>
      </w:hyperlink>
      <w:r w:rsidRPr="00FD1292">
        <w:rPr>
          <w:color w:val="000000"/>
          <w:shd w:val="clear" w:color="auto" w:fill="FFFFFF"/>
        </w:rPr>
        <w:t> jako je </w:t>
      </w:r>
      <w:hyperlink r:id="rId19" w:tooltip="Imperativní programování" w:history="1">
        <w:r w:rsidRPr="00FD1292">
          <w:rPr>
            <w:rStyle w:val="Hypertextovodkaz"/>
            <w:color w:val="000000"/>
            <w:shd w:val="clear" w:color="auto" w:fill="FFFFFF"/>
          </w:rPr>
          <w:t>procedurální programování</w:t>
        </w:r>
      </w:hyperlink>
      <w:r w:rsidRPr="00FD1292">
        <w:rPr>
          <w:color w:val="000000"/>
          <w:shd w:val="clear" w:color="auto" w:fill="FFFFFF"/>
        </w:rPr>
        <w:t>, </w:t>
      </w:r>
      <w:hyperlink r:id="rId20" w:tooltip="Objektově orientované programování" w:history="1">
        <w:r w:rsidRPr="00FD1292">
          <w:rPr>
            <w:rStyle w:val="Hypertextovodkaz"/>
            <w:color w:val="000000"/>
            <w:shd w:val="clear" w:color="auto" w:fill="FFFFFF"/>
          </w:rPr>
          <w:t>objektově orientované programování</w:t>
        </w:r>
      </w:hyperlink>
      <w:r w:rsidRPr="00FD1292">
        <w:rPr>
          <w:color w:val="000000"/>
          <w:shd w:val="clear" w:color="auto" w:fill="FFFFFF"/>
        </w:rPr>
        <w:t> a </w:t>
      </w:r>
      <w:hyperlink r:id="rId21" w:tooltip="Generické programování" w:history="1">
        <w:r w:rsidRPr="00FD1292">
          <w:rPr>
            <w:rStyle w:val="Hypertextovodkaz"/>
            <w:color w:val="000000"/>
            <w:shd w:val="clear" w:color="auto" w:fill="FFFFFF"/>
          </w:rPr>
          <w:t>generické programování</w:t>
        </w:r>
      </w:hyperlink>
      <w:r w:rsidRPr="00FD1292">
        <w:rPr>
          <w:color w:val="000000"/>
        </w:rPr>
        <w:t xml:space="preserve">. </w:t>
      </w:r>
      <w:r w:rsidRPr="00FD1292">
        <w:rPr>
          <w:color w:val="000000"/>
          <w:shd w:val="clear" w:color="auto" w:fill="FFFFFF"/>
        </w:rPr>
        <w:t>V současné době patří C++ mezi nejrozšířenější programovací jazyky.</w:t>
      </w:r>
    </w:p>
    <w:p w14:paraId="79EEE9EB" w14:textId="30EBE488" w:rsidR="009E29C6" w:rsidRDefault="009E29C6" w:rsidP="009E29C6">
      <w:pPr>
        <w:pStyle w:val="Nadpis3"/>
        <w:rPr>
          <w:shd w:val="clear" w:color="auto" w:fill="FFFFFF"/>
        </w:rPr>
      </w:pPr>
      <w:proofErr w:type="spellStart"/>
      <w:r>
        <w:rPr>
          <w:shd w:val="clear" w:color="auto" w:fill="FFFFFF"/>
        </w:rPr>
        <w:t>Arduino</w:t>
      </w:r>
      <w:proofErr w:type="spellEnd"/>
      <w:r w:rsidRPr="009E29C6">
        <w:rPr>
          <w:shd w:val="clear" w:color="auto" w:fill="FFFFFF"/>
        </w:rPr>
        <w:t xml:space="preserve"> IDE</w:t>
      </w:r>
      <w:r>
        <w:rPr>
          <w:shd w:val="clear" w:color="auto" w:fill="FFFFFF"/>
        </w:rPr>
        <w:t xml:space="preserve"> 1.8.13</w:t>
      </w:r>
    </w:p>
    <w:p w14:paraId="64AAF04D" w14:textId="7F141333" w:rsidR="009E29C6" w:rsidRPr="009E29C6" w:rsidRDefault="009E29C6" w:rsidP="009E29C6">
      <w:bookmarkStart w:id="44" w:name="_Hlk61970602"/>
      <w:r>
        <w:t xml:space="preserve">Pro testování kódu jednotlivých součástek jsem využil </w:t>
      </w:r>
      <w:proofErr w:type="spellStart"/>
      <w:r>
        <w:t>Arduino</w:t>
      </w:r>
      <w:proofErr w:type="spellEnd"/>
      <w:r>
        <w:t xml:space="preserve"> IDE, protože je velmi jednoduché a nenáročné, pro tvorbu celého projektu ale až tak nehodí.</w:t>
      </w:r>
      <w:bookmarkEnd w:id="44"/>
      <w:r>
        <w:t xml:space="preserve"> </w:t>
      </w:r>
      <w:r w:rsidRPr="009E29C6">
        <w:rPr>
          <w:shd w:val="clear" w:color="auto" w:fill="FFFFFF"/>
        </w:rPr>
        <w:t xml:space="preserve">Vývojové prostředí </w:t>
      </w:r>
      <w:proofErr w:type="spellStart"/>
      <w:r w:rsidRPr="009E29C6">
        <w:rPr>
          <w:shd w:val="clear" w:color="auto" w:fill="FFFFFF"/>
        </w:rPr>
        <w:t>Arduina</w:t>
      </w:r>
      <w:proofErr w:type="spellEnd"/>
      <w:r w:rsidRPr="009E29C6">
        <w:rPr>
          <w:shd w:val="clear" w:color="auto" w:fill="FFFFFF"/>
        </w:rPr>
        <w:t xml:space="preserve"> sestává z textového editoru pro psaní kódu, prostoru pro zprávy, textové konzole</w:t>
      </w:r>
      <w:r>
        <w:rPr>
          <w:shd w:val="clear" w:color="auto" w:fill="FFFFFF"/>
        </w:rPr>
        <w:t>.</w:t>
      </w:r>
    </w:p>
    <w:p w14:paraId="2031F2DD" w14:textId="51FF2667" w:rsidR="00FD1292" w:rsidRPr="00FD1292" w:rsidRDefault="00FD1292" w:rsidP="00FD1292"/>
    <w:p w14:paraId="21E16807" w14:textId="773615FC" w:rsidR="00D04AE6" w:rsidRPr="00AE5523" w:rsidRDefault="0053650F" w:rsidP="000F5ED1">
      <w:pPr>
        <w:pStyle w:val="Nadpis1"/>
      </w:pPr>
      <w:bookmarkStart w:id="45" w:name="_Toc503478458"/>
      <w:r w:rsidRPr="00AE5523">
        <w:lastRenderedPageBreak/>
        <w:t xml:space="preserve">Způsoby </w:t>
      </w:r>
      <w:r w:rsidR="00D04AE6" w:rsidRPr="00AE5523">
        <w:t>řešení a použité postupy</w:t>
      </w:r>
      <w:bookmarkEnd w:id="45"/>
    </w:p>
    <w:p w14:paraId="4E4EC2D3" w14:textId="26BC01B8" w:rsidR="00846EF6" w:rsidRPr="00B35EAE" w:rsidRDefault="005665A9" w:rsidP="00846EF6">
      <w:pPr>
        <w:pStyle w:val="Nadpis2"/>
        <w:rPr>
          <w:iCs/>
        </w:rPr>
      </w:pPr>
      <w:bookmarkStart w:id="46" w:name="_Toc503478459"/>
      <w:r w:rsidRPr="00AE5523">
        <w:rPr>
          <w:rStyle w:val="Zdraznnintenzivn"/>
          <w:i w:val="0"/>
          <w:color w:val="auto"/>
        </w:rPr>
        <w:t>Hardwarové zařízení</w:t>
      </w:r>
      <w:bookmarkEnd w:id="46"/>
      <w:r w:rsidR="00846EF6">
        <w:t>.</w:t>
      </w:r>
    </w:p>
    <w:p w14:paraId="724CCBE0" w14:textId="565067C2" w:rsidR="00846EF6" w:rsidRDefault="00846EF6" w:rsidP="00846EF6">
      <w:pPr>
        <w:pStyle w:val="Nadpis3"/>
      </w:pPr>
      <w:r>
        <w:t xml:space="preserve">Struktura programu v jazyce </w:t>
      </w:r>
      <w:proofErr w:type="spellStart"/>
      <w:r>
        <w:t>Arduino</w:t>
      </w:r>
      <w:proofErr w:type="spellEnd"/>
    </w:p>
    <w:p w14:paraId="3ABBFBCE" w14:textId="51206119" w:rsidR="00846EF6" w:rsidRDefault="00846EF6" w:rsidP="00846EF6">
      <w:r>
        <w:t xml:space="preserve">Funkce </w:t>
      </w:r>
      <w:proofErr w:type="gramStart"/>
      <w:r>
        <w:t>setup(</w:t>
      </w:r>
      <w:proofErr w:type="gramEnd"/>
      <w:r>
        <w:t xml:space="preserve">) je přípravná a provádí se jen jednou na začátku programu, funkce </w:t>
      </w:r>
      <w:proofErr w:type="spellStart"/>
      <w:r>
        <w:t>loop</w:t>
      </w:r>
      <w:proofErr w:type="spellEnd"/>
      <w:r>
        <w:t>() je výkonná a provádí se neustále dokola. Pro správnou činnost programu je vždy nutné použít obě tyto funkce.</w:t>
      </w:r>
    </w:p>
    <w:p w14:paraId="12EEC2D4" w14:textId="2A82DC1F" w:rsidR="00846EF6" w:rsidRDefault="00846EF6" w:rsidP="00846EF6">
      <w:pPr>
        <w:pStyle w:val="Nadpis3"/>
      </w:pPr>
      <w:r>
        <w:t>Funkce pro inicializaci senzoru MAX30100</w:t>
      </w:r>
    </w:p>
    <w:p w14:paraId="3AEEA9E0" w14:textId="77777777" w:rsidR="00E53D6F" w:rsidRDefault="00846EF6" w:rsidP="00E53D6F">
      <w:r>
        <w:t xml:space="preserve">Funkce inicializuje pomocí knihovny </w:t>
      </w:r>
      <w:r w:rsidRPr="00201CA7">
        <w:t>MAX30100_PulseOximeter.h</w:t>
      </w:r>
      <w:r>
        <w:t xml:space="preserve"> senzor MAX30100</w:t>
      </w:r>
      <w:r w:rsidR="00E53D6F">
        <w:t xml:space="preserve"> a spustí pulzní </w:t>
      </w:r>
      <w:proofErr w:type="spellStart"/>
      <w:proofErr w:type="gramStart"/>
      <w:r w:rsidR="00E53D6F">
        <w:t>oximetr</w:t>
      </w:r>
      <w:proofErr w:type="spellEnd"/>
      <w:proofErr w:type="gramEnd"/>
      <w:r>
        <w:t xml:space="preserve"> pokud se jeho spuštění nepovede, vypíše se chybová hláška. Funkce také obsahuje parametr pro určování proudu, pomocí kterého se nastavuje citlivost laseru.</w:t>
      </w:r>
    </w:p>
    <w:p w14:paraId="469DD50F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E53D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pox</w:t>
      </w:r>
      <w:proofErr w:type="gram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.begin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  </w:t>
      </w:r>
    </w:p>
    <w:p w14:paraId="3003721F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F3DE8A8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53D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"FAILED"</w:t>
      </w: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131CE4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E53D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(;;)</w:t>
      </w:r>
      <w:proofErr w:type="gram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4848F1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;  </w:t>
      </w:r>
    </w:p>
    <w:p w14:paraId="452337E4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32406B5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53D6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2248A3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6496ADB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53D6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"SUCCESS"</w:t>
      </w: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954500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E84EAFD" w14:textId="77777777" w:rsidR="00E53D6F" w:rsidRPr="00E53D6F" w:rsidRDefault="00E53D6F" w:rsidP="00E53D6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53D6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E53D6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pox.setIRLedCurrent</w:t>
      </w:r>
      <w:proofErr w:type="spellEnd"/>
      <w:proofErr w:type="gramEnd"/>
      <w:r w:rsidRPr="00E53D6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(MAX30100_LED_CURR_46_8MA);</w:t>
      </w:r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196103" w14:textId="6D92FC87" w:rsidR="00362D80" w:rsidRPr="00E53D6F" w:rsidRDefault="00CF321F" w:rsidP="00E53D6F">
      <w:r w:rsidRPr="00E53D6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="009834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204F" wp14:editId="57214C90">
                <wp:simplePos x="0" y="0"/>
                <wp:positionH relativeFrom="margin">
                  <wp:posOffset>1878965</wp:posOffset>
                </wp:positionH>
                <wp:positionV relativeFrom="paragraph">
                  <wp:posOffset>142875</wp:posOffset>
                </wp:positionV>
                <wp:extent cx="2362200" cy="295275"/>
                <wp:effectExtent l="0" t="0" r="0" b="0"/>
                <wp:wrapNone/>
                <wp:docPr id="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2DC" w14:textId="1C7F1E62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</w:t>
                            </w:r>
                            <w:r w:rsidR="00CF321F">
                              <w:rPr>
                                <w:i/>
                                <w:sz w:val="16"/>
                                <w:szCs w:val="16"/>
                              </w:rPr>
                              <w:t xml:space="preserve">z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inicializace MAX30100</w:t>
                            </w:r>
                          </w:p>
                          <w:p w14:paraId="3992FCA9" w14:textId="77777777" w:rsidR="001E062E" w:rsidRDefault="001E062E" w:rsidP="00D02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_x0000_s1029" type="#_x0000_t202" style="position:absolute;left:0;text-align:left;margin-left:147.95pt;margin-top:11.25pt;width:18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" strokecolor="white">
                <v:textbox>
                  <w:txbxContent>
                    <w:p w14:paraId="561332DC" w14:textId="1C7F1E62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</w:t>
                      </w:r>
                      <w:r w:rsidR="00CF321F">
                        <w:rPr>
                          <w:i/>
                          <w:sz w:val="16"/>
                          <w:szCs w:val="16"/>
                        </w:rPr>
                        <w:t xml:space="preserve">z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inicializace MAX30100</w:t>
                      </w:r>
                    </w:p>
                    <w:p w14:paraId="3992FCA9" w14:textId="77777777" w:rsidR="001E062E" w:rsidRDefault="001E062E" w:rsidP="00D0280C"/>
                  </w:txbxContent>
                </v:textbox>
                <w10:wrap anchorx="margin"/>
              </v:shape>
            </w:pict>
          </mc:Fallback>
        </mc:AlternateContent>
      </w:r>
    </w:p>
    <w:p w14:paraId="4F40A989" w14:textId="5F8D6D56" w:rsidR="002F7835" w:rsidRPr="00AE5523" w:rsidRDefault="002F7835" w:rsidP="005665A9">
      <w:pPr>
        <w:pStyle w:val="Nadpis3"/>
      </w:pPr>
      <w:bookmarkStart w:id="47" w:name="_Toc503478464"/>
      <w:proofErr w:type="spellStart"/>
      <w:r w:rsidRPr="00AE5523">
        <w:t>WiFi</w:t>
      </w:r>
      <w:bookmarkEnd w:id="47"/>
      <w:proofErr w:type="spellEnd"/>
    </w:p>
    <w:p w14:paraId="3AC37ECF" w14:textId="10400E50" w:rsidR="00D0280C" w:rsidRDefault="00D0280C" w:rsidP="00133BAE">
      <w:r>
        <w:t>Vývojová deska ESP32</w:t>
      </w:r>
      <w:r w:rsidR="00891356">
        <w:t xml:space="preserve"> </w:t>
      </w:r>
      <w:r w:rsidR="00B35EAE">
        <w:t xml:space="preserve">při spuštění spustí vlastní </w:t>
      </w:r>
      <w:proofErr w:type="spellStart"/>
      <w:r w:rsidR="00B35EAE">
        <w:t>access</w:t>
      </w:r>
      <w:proofErr w:type="spellEnd"/>
      <w:r w:rsidR="00B35EAE">
        <w:t xml:space="preserve"> point, který je zašifrovaný heslem pro větší míru zabezpečení</w:t>
      </w:r>
      <w:r w:rsidR="00891356">
        <w:t>. Stránka se nachází na URL „</w:t>
      </w:r>
      <w:r w:rsidR="00CF321F">
        <w:t>192.168.4.1</w:t>
      </w:r>
      <w:r w:rsidR="00891356">
        <w:t>/“.</w:t>
      </w:r>
    </w:p>
    <w:p w14:paraId="6F00899C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WiFi.softAP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ssid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AC091B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CE605C9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"Access point bezi"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78B39C" w14:textId="77777777" w:rsidR="00CF321F" w:rsidRPr="00CF321F" w:rsidRDefault="00CF321F" w:rsidP="00D80E6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"IP adresa: 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418354" w14:textId="0ECA3A00" w:rsidR="00E64EAD" w:rsidRPr="00D3776E" w:rsidRDefault="00CF321F" w:rsidP="00D3776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WiFi.softAPIP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</w:t>
      </w:r>
    </w:p>
    <w:p w14:paraId="505E622B" w14:textId="1FE3A1B3" w:rsidR="00CF321F" w:rsidRPr="00AE5523" w:rsidRDefault="002D5475" w:rsidP="00E64EA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4E032" wp14:editId="45D1B892">
                <wp:simplePos x="0" y="0"/>
                <wp:positionH relativeFrom="margin">
                  <wp:posOffset>1290320</wp:posOffset>
                </wp:positionH>
                <wp:positionV relativeFrom="paragraph">
                  <wp:posOffset>11430</wp:posOffset>
                </wp:positionV>
                <wp:extent cx="3543300" cy="266700"/>
                <wp:effectExtent l="0" t="0" r="0" b="0"/>
                <wp:wrapNone/>
                <wp:docPr id="1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325BD" w14:textId="2B05C9A2" w:rsidR="00CF321F" w:rsidRPr="00357C3B" w:rsidRDefault="00CF321F" w:rsidP="00CF321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z funkce inicializace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E032" id="Text Box 36" o:spid="_x0000_s1030" type="#_x0000_t202" style="position:absolute;left:0;text-align:left;margin-left:101.6pt;margin-top:.9pt;width:279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DZ9QEAAM8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" filled="f" stroked="f">
                <v:textbox>
                  <w:txbxContent>
                    <w:p w14:paraId="5F4325BD" w14:textId="2B05C9A2" w:rsidR="00CF321F" w:rsidRPr="00357C3B" w:rsidRDefault="00CF321F" w:rsidP="00CF321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z funkce inicializace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WiFi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6A0B7" w14:textId="1F8506D7" w:rsidR="00177EA3" w:rsidRPr="00AE5523" w:rsidRDefault="00177EA3" w:rsidP="007F1751">
      <w:pPr>
        <w:pStyle w:val="Nadpis3"/>
      </w:pPr>
      <w:bookmarkStart w:id="48" w:name="_Toc503478467"/>
      <w:r w:rsidRPr="00AE5523">
        <w:t>Odesílání hodnot</w:t>
      </w:r>
      <w:bookmarkEnd w:id="48"/>
    </w:p>
    <w:p w14:paraId="6A840C52" w14:textId="6055615A" w:rsidR="000421E0" w:rsidRDefault="00177EA3" w:rsidP="00177EA3">
      <w:r w:rsidRPr="00AE5523">
        <w:t>Odesílání dat na server</w:t>
      </w:r>
      <w:r w:rsidR="007F1751">
        <w:t xml:space="preserve"> </w:t>
      </w:r>
      <w:r w:rsidRPr="00AE5523">
        <w:t xml:space="preserve">zajišťuje </w:t>
      </w:r>
      <w:r w:rsidR="007F1751">
        <w:t xml:space="preserve">tato funkce, nejprve zakóduje data ze senzorů do JSON výstupu a následně pošle pomocí příkazu </w:t>
      </w:r>
      <w:proofErr w:type="spellStart"/>
      <w:r w:rsidR="007F1751">
        <w:t>broadcastTXT</w:t>
      </w:r>
      <w:proofErr w:type="spellEnd"/>
      <w:r w:rsidR="007F1751">
        <w:t xml:space="preserve"> přes protokol </w:t>
      </w:r>
      <w:proofErr w:type="spellStart"/>
      <w:r w:rsidR="007F1751">
        <w:t>WebSocket</w:t>
      </w:r>
      <w:r w:rsidR="00304AA7">
        <w:t>s</w:t>
      </w:r>
      <w:proofErr w:type="spellEnd"/>
      <w:r w:rsidR="007F1751">
        <w:t>.</w:t>
      </w:r>
    </w:p>
    <w:p w14:paraId="34C672E0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"{\"temp\":"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31D8A9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t;  </w:t>
      </w:r>
    </w:p>
    <w:p w14:paraId="5F51AAB4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hum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B0E9707" w14:textId="0CFA0F15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h;  </w:t>
      </w:r>
    </w:p>
    <w:p w14:paraId="59C4C700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"tep\":"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133492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BPM;  </w:t>
      </w:r>
    </w:p>
    <w:p w14:paraId="14D4C29F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ox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3B11B9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SpO2;  </w:t>
      </w:r>
    </w:p>
    <w:p w14:paraId="1223B662" w14:textId="614C2A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",\</w:t>
      </w:r>
      <w:proofErr w:type="gram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bodytemp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\":"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188EB6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bodytemperature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27D666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"}"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58F1AD" w14:textId="77777777" w:rsidR="00CF321F" w:rsidRPr="00CF321F" w:rsidRDefault="00CF321F" w:rsidP="00D80E6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Serial.println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9ED7BB" w14:textId="5FFDCEF4" w:rsidR="00CF321F" w:rsidRPr="00B30D23" w:rsidRDefault="00CF321F" w:rsidP="00177EA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websockets.broadcastTXT</w:t>
      </w:r>
      <w:proofErr w:type="spellEnd"/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JSON_Data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D993C8" w14:textId="26F94B45" w:rsidR="00AC2127" w:rsidRDefault="00B30D23" w:rsidP="00CF321F">
      <w:pPr>
        <w:pStyle w:val="Nadpis2"/>
      </w:pPr>
      <w:bookmarkStart w:id="49" w:name="_Toc50347846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DB763" wp14:editId="4D059D62">
                <wp:simplePos x="0" y="0"/>
                <wp:positionH relativeFrom="margin">
                  <wp:posOffset>1288415</wp:posOffset>
                </wp:positionH>
                <wp:positionV relativeFrom="paragraph">
                  <wp:posOffset>26035</wp:posOffset>
                </wp:positionV>
                <wp:extent cx="3543300" cy="26670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A40D" w14:textId="534627BB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Ukázka kódu z funkce pro odesílaní JSON dat přes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_x0000_s1031" type="#_x0000_t202" style="position:absolute;left:0;text-align:left;margin-left:101.45pt;margin-top:2.05pt;width:279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" filled="f" stroked="f">
                <v:textbox>
                  <w:txbxContent>
                    <w:p w14:paraId="5518A40D" w14:textId="534627BB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Ukázka kódu z funkce pro odesílaní JSON dat přes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2127" w:rsidRPr="00AE5523">
        <w:t>Webová aplikace</w:t>
      </w:r>
      <w:bookmarkEnd w:id="49"/>
    </w:p>
    <w:p w14:paraId="510B26B9" w14:textId="6D0D1B07" w:rsidR="00D1598B" w:rsidRDefault="00D1598B" w:rsidP="00D1598B">
      <w:r>
        <w:t>Podoba webové aplikace je poměrně jednoduchá a přehledná</w:t>
      </w:r>
      <w:r w:rsidR="00265445">
        <w:t>, vypisuje hodnoty ze senzorů a obsahuje tlačítka pro ovládáni LED diod.  Je chráněna heslem pomocí jednoduché funkce.</w:t>
      </w:r>
    </w:p>
    <w:p w14:paraId="7CBE1AE0" w14:textId="49329C01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jumbotron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jumbotron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-fluid 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change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2419F32C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"center"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29292C3" w14:textId="26BDE51D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&lt;h1 </w:t>
      </w:r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"text-black display-2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&gt;System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 monitorovani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softHyphen/>
        <w:t> zdravotni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softHyphen/>
        <w:t>ho stavu pacienta&lt;/h1&gt;  </w:t>
      </w:r>
    </w:p>
    <w:p w14:paraId="1C150A06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&lt;/div&gt;  </w:t>
      </w:r>
    </w:p>
    <w:p w14:paraId="6E2E5115" w14:textId="71AB0629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1E988B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container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center"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72EB882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row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margin</w:t>
      </w:r>
      <w:proofErr w:type="spellEnd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 10px 10px;"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6693FE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&lt;div </w:t>
      </w:r>
      <w:proofErr w:type="spellStart"/>
      <w:r w:rsidRPr="00CF321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"col-12"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EC44D7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&lt;h3&gt; LED RED &lt;/h3&gt;  </w:t>
      </w:r>
    </w:p>
    <w:p w14:paraId="6BDCA6F1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"button_1_on()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&lt;/button&gt;&lt;button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"button_1_off()"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&gt;Off&lt;/button&gt;  </w:t>
      </w:r>
    </w:p>
    <w:p w14:paraId="0AFD6E2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&lt;h3&gt; LED GREEN &lt;/h3&gt;  </w:t>
      </w:r>
    </w:p>
    <w:p w14:paraId="377798B9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"button_2_on()</w:t>
      </w:r>
      <w:proofErr w:type="gramStart"/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&lt;/button&gt;&lt;button onclick=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"button_2_off()"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&gt;Off&lt;/button&gt;  </w:t>
      </w:r>
    </w:p>
    <w:p w14:paraId="022AC0C9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2&gt;Teplota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"25.5"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"temp_meter"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3D328EC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"temp_value"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579B2A47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2&gt;Vlhkost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"50"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"hum_meter"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76B1BE0E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"hum_value"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1BD51E3E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"120"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"75"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"250"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"bpm_meter"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59F5ED7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"bpm_value"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4AA2D560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2&gt;Kyslik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"90"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"95"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"SpO2_meter"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63E0AF1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"SpO2_value"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3DAA2926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</w:t>
      </w:r>
      <w:proofErr w:type="gram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2&gt;Teplota</w:t>
      </w:r>
      <w:proofErr w:type="gram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tela&lt;/h2&gt;&lt;meter value=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"2"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high=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"37"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optimum=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"36.6"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low=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"36"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"100"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"bodytemperature_meter"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&lt;/meter&gt;  </w:t>
      </w:r>
    </w:p>
    <w:p w14:paraId="43F97331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&lt;h3 id=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"bodytemperature_value"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style=</w:t>
      </w:r>
      <w:r w:rsidRPr="00CF321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"display: inline-block;"</w:t>
      </w: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2 &lt;/h3&gt;  </w:t>
      </w:r>
    </w:p>
    <w:p w14:paraId="53C4F737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&lt;br /&gt;  </w:t>
      </w:r>
    </w:p>
    <w:p w14:paraId="464CDFB5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0E2EFDB8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&lt;/div&gt;  </w:t>
      </w:r>
    </w:p>
    <w:p w14:paraId="3BC842F4" w14:textId="77777777" w:rsidR="00CF321F" w:rsidRPr="00CF321F" w:rsidRDefault="00CF321F" w:rsidP="00D80E6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CF321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A6D1F15" w14:textId="0B5B52D9" w:rsidR="00265445" w:rsidRPr="00D1598B" w:rsidRDefault="009B7B60" w:rsidP="00D15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DB763" wp14:editId="52DE012D">
                <wp:simplePos x="0" y="0"/>
                <wp:positionH relativeFrom="margin">
                  <wp:posOffset>1545590</wp:posOffset>
                </wp:positionH>
                <wp:positionV relativeFrom="paragraph">
                  <wp:posOffset>108585</wp:posOffset>
                </wp:positionV>
                <wp:extent cx="3543300" cy="266700"/>
                <wp:effectExtent l="0" t="0" r="0" b="0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B7C75" w14:textId="456F2200" w:rsidR="001E062E" w:rsidRPr="00357C3B" w:rsidRDefault="001E062E" w:rsidP="009B7B60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z HTML podoby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2" o:spid="_x0000_s1032" type="#_x0000_t202" style="position:absolute;left:0;text-align:left;margin-left:121.7pt;margin-top:8.55pt;width:27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" filled="f" stroked="f">
                <v:textbox>
                  <w:txbxContent>
                    <w:p w14:paraId="538B7C75" w14:textId="456F2200" w:rsidR="001E062E" w:rsidRPr="00357C3B" w:rsidRDefault="001E062E" w:rsidP="009B7B6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z HTML podoby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43A07" w14:textId="7113BD48" w:rsidR="00302B56" w:rsidRDefault="00302B56" w:rsidP="00302B56">
      <w:pPr>
        <w:pStyle w:val="Nadpis3"/>
      </w:pPr>
      <w:r>
        <w:t>Zabezpečení</w:t>
      </w:r>
    </w:p>
    <w:p w14:paraId="209A527B" w14:textId="156A0385" w:rsidR="00CD1967" w:rsidRDefault="00302B56" w:rsidP="00302B56">
      <w:r>
        <w:t>Zabezpečení je vyřešeno pomocí jednoduché funkce. Uživateli se při vstupu na stránku zobrazí okénko pro vyplnění hesla.</w:t>
      </w:r>
    </w:p>
    <w:p w14:paraId="65D64567" w14:textId="3FB46600" w:rsidR="00B35EAE" w:rsidRPr="00B35EAE" w:rsidRDefault="00B35EAE" w:rsidP="00D80E60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var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316F76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pass1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"admin1"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8DE30C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4C33C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prompt(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'Zadejte heslo'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 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6A3846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A20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password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pass1)  </w:t>
      </w:r>
    </w:p>
    <w:p w14:paraId="353CF2A1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Spravne</w:t>
      </w:r>
      <w:proofErr w:type="spell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heslo!'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34E479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E2DFBEE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window.location</w:t>
      </w:r>
      <w:proofErr w:type="spellEnd"/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""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526AA9B" w14:textId="77777777" w:rsidR="00B35EAE" w:rsidRPr="00B35EAE" w:rsidRDefault="00B35EAE" w:rsidP="00D80E6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F15B858" w14:textId="06B9DA22" w:rsidR="00362D80" w:rsidRPr="00AE5523" w:rsidRDefault="00B35EAE" w:rsidP="00302B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B763" wp14:editId="4E5D2B23">
                <wp:simplePos x="0" y="0"/>
                <wp:positionH relativeFrom="margin">
                  <wp:posOffset>1402715</wp:posOffset>
                </wp:positionH>
                <wp:positionV relativeFrom="paragraph">
                  <wp:posOffset>154305</wp:posOffset>
                </wp:positionV>
                <wp:extent cx="3543300" cy="26670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A292" w14:textId="22F1EC72" w:rsidR="001E062E" w:rsidRPr="00357C3B" w:rsidRDefault="001E062E" w:rsidP="00B35EAE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z funkce pro požadavek hesla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1" o:spid="_x0000_s1033" type="#_x0000_t202" style="position:absolute;left:0;text-align:left;margin-left:110.45pt;margin-top:12.15pt;width:27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" filled="f" stroked="f">
                <v:textbox>
                  <w:txbxContent>
                    <w:p w14:paraId="12F1A292" w14:textId="22F1EC72" w:rsidR="001E062E" w:rsidRPr="00357C3B" w:rsidRDefault="001E062E" w:rsidP="00B35EA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z funkce pro požadavek hesla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CAFA2" w14:textId="658734D7" w:rsidR="00302B56" w:rsidRDefault="00302B56" w:rsidP="00302B56">
      <w:pPr>
        <w:pStyle w:val="Nadpis3"/>
      </w:pPr>
      <w:proofErr w:type="spellStart"/>
      <w:r>
        <w:t>WebSocket</w:t>
      </w:r>
      <w:r w:rsidR="00304AA7">
        <w:t>s</w:t>
      </w:r>
      <w:proofErr w:type="spellEnd"/>
    </w:p>
    <w:p w14:paraId="0D441C31" w14:textId="77777777" w:rsidR="00D3776E" w:rsidRDefault="00302B56" w:rsidP="00AC7BB6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Je </w:t>
      </w:r>
      <w:r w:rsidRPr="00302B56">
        <w:rPr>
          <w:color w:val="000000"/>
        </w:rPr>
        <w:t xml:space="preserve">počítačový komunikační protokol, který poskytuje plně duplexní (obousměrný) komunikační kanál přes jediné TCP připojení. Jeho jediný vztah k HTTP je, že jeho </w:t>
      </w:r>
      <w:proofErr w:type="spellStart"/>
      <w:r w:rsidRPr="00302B56">
        <w:rPr>
          <w:color w:val="000000"/>
        </w:rPr>
        <w:t>handshake</w:t>
      </w:r>
      <w:proofErr w:type="spellEnd"/>
      <w:r w:rsidRPr="00302B56">
        <w:rPr>
          <w:color w:val="000000"/>
        </w:rPr>
        <w:t xml:space="preserve"> (navázání spojení) je interpretováno HTTP servery jako požadavek na upgrade. </w:t>
      </w:r>
      <w:r w:rsidRPr="00302B56">
        <w:rPr>
          <w:color w:val="000000"/>
          <w:shd w:val="clear" w:color="auto" w:fill="FFFFFF"/>
        </w:rPr>
        <w:t xml:space="preserve">Umožňuje interakci mezi prohlížečem a webovým serverem s nižší režií, usnadňuje </w:t>
      </w:r>
      <w:proofErr w:type="spellStart"/>
      <w:r w:rsidRPr="00302B56">
        <w:rPr>
          <w:color w:val="000000"/>
          <w:shd w:val="clear" w:color="auto" w:fill="FFFFFF"/>
        </w:rPr>
        <w:t>real-time</w:t>
      </w:r>
      <w:proofErr w:type="spellEnd"/>
      <w:r w:rsidRPr="00302B56">
        <w:rPr>
          <w:color w:val="000000"/>
          <w:shd w:val="clear" w:color="auto" w:fill="FFFFFF"/>
        </w:rPr>
        <w:t xml:space="preserve"> přenos dat ze serveru a na server. To je možné proto, že poskytuje standardizovaný způsob pro odeslání obsahu ze serveru do prohlížeče, aniž by to bylo na požadavek klienta (jako v </w:t>
      </w:r>
      <w:proofErr w:type="spellStart"/>
      <w:r w:rsidR="006E6C7F">
        <w:fldChar w:fldCharType="begin"/>
      </w:r>
      <w:r w:rsidR="006E6C7F">
        <w:instrText xml:space="preserve"> HYPERLINK "https://cs.wikipedia.org/wiki/AJAX" \o "AJAX" </w:instrText>
      </w:r>
      <w:r w:rsidR="006E6C7F">
        <w:fldChar w:fldCharType="separate"/>
      </w:r>
      <w:r w:rsidRPr="00302B56">
        <w:rPr>
          <w:rStyle w:val="Hypertextovodkaz"/>
          <w:color w:val="000000"/>
          <w:shd w:val="clear" w:color="auto" w:fill="FFFFFF"/>
        </w:rPr>
        <w:t>AJAXu</w:t>
      </w:r>
      <w:proofErr w:type="spellEnd"/>
      <w:r w:rsidR="006E6C7F">
        <w:rPr>
          <w:rStyle w:val="Hypertextovodkaz"/>
          <w:color w:val="000000"/>
          <w:shd w:val="clear" w:color="auto" w:fill="FFFFFF"/>
        </w:rPr>
        <w:fldChar w:fldCharType="end"/>
      </w:r>
      <w:r w:rsidRPr="00302B56">
        <w:rPr>
          <w:color w:val="000000"/>
          <w:shd w:val="clear" w:color="auto" w:fill="FFFFFF"/>
        </w:rPr>
        <w:t>), a umožňuje předání zpráv tam i zpět, zatímco je udržováno otevřené spojení. Tímto způsobem může probíhat obousměrná (</w:t>
      </w:r>
      <w:proofErr w:type="spellStart"/>
      <w:r w:rsidRPr="00302B56">
        <w:rPr>
          <w:color w:val="000000"/>
          <w:shd w:val="clear" w:color="auto" w:fill="FFFFFF"/>
        </w:rPr>
        <w:t>bi</w:t>
      </w:r>
      <w:r w:rsidRPr="00302B56">
        <w:rPr>
          <w:color w:val="000000"/>
          <w:shd w:val="clear" w:color="auto" w:fill="FFFFFF"/>
        </w:rPr>
        <w:noBreakHyphen/>
        <w:t>directional</w:t>
      </w:r>
      <w:proofErr w:type="spellEnd"/>
      <w:r w:rsidRPr="00302B56">
        <w:rPr>
          <w:color w:val="000000"/>
          <w:shd w:val="clear" w:color="auto" w:fill="FFFFFF"/>
        </w:rPr>
        <w:t>) komunikace mezi prohlížečem a serverem.</w:t>
      </w:r>
    </w:p>
    <w:p w14:paraId="02CF8823" w14:textId="77777777" w:rsidR="00D3776E" w:rsidRDefault="00D3776E" w:rsidP="00D3776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connection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WebSocket(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'ws://'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location.hostname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':81/'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D64043" w14:textId="26F7D8C7" w:rsidR="00D3776E" w:rsidRPr="00D3776E" w:rsidRDefault="00D3776E" w:rsidP="00AC7BB6">
      <w:pPr>
        <w:rPr>
          <w:color w:val="000000"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5F029" wp14:editId="761B8671">
                <wp:simplePos x="0" y="0"/>
                <wp:positionH relativeFrom="margin">
                  <wp:posOffset>795020</wp:posOffset>
                </wp:positionH>
                <wp:positionV relativeFrom="paragraph">
                  <wp:posOffset>49530</wp:posOffset>
                </wp:positionV>
                <wp:extent cx="3543300" cy="266700"/>
                <wp:effectExtent l="0" t="0" r="0" b="0"/>
                <wp:wrapNone/>
                <wp:docPr id="14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8C16" w14:textId="243F16A8" w:rsidR="00D3776E" w:rsidRPr="00357C3B" w:rsidRDefault="00D3776E" w:rsidP="00D3776E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</w:t>
                            </w:r>
                            <w:r w:rsidR="00617562">
                              <w:rPr>
                                <w:i/>
                                <w:sz w:val="16"/>
                                <w:szCs w:val="16"/>
                              </w:rPr>
                              <w:t>á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zka kódu pro vytvoření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5F029" id="Text Box 143" o:spid="_x0000_s1034" type="#_x0000_t202" style="position:absolute;left:0;text-align:left;margin-left:62.6pt;margin-top:3.9pt;width:27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" filled="f" stroked="f">
                <v:textbox>
                  <w:txbxContent>
                    <w:p w14:paraId="4C718C16" w14:textId="243F16A8" w:rsidR="00D3776E" w:rsidRPr="00357C3B" w:rsidRDefault="00D3776E" w:rsidP="00D3776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</w:t>
                      </w:r>
                      <w:r w:rsidR="00617562">
                        <w:rPr>
                          <w:i/>
                          <w:sz w:val="16"/>
                          <w:szCs w:val="16"/>
                        </w:rPr>
                        <w:t>á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zka kódu pro vytvoření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4EAD">
        <w:rPr>
          <w:rFonts w:ascii="Consolas" w:hAnsi="Consolas"/>
          <w:color w:val="FFFFFF"/>
          <w:sz w:val="21"/>
          <w:szCs w:val="21"/>
        </w:rPr>
        <w:t>);</w:t>
      </w:r>
    </w:p>
    <w:p w14:paraId="2264F1D2" w14:textId="256F5100" w:rsidR="00D3776E" w:rsidRDefault="00D3776E" w:rsidP="00AC7BB6">
      <w:pPr>
        <w:rPr>
          <w:color w:val="000000"/>
          <w:shd w:val="clear" w:color="auto" w:fill="FFFFFF"/>
        </w:rPr>
      </w:pPr>
    </w:p>
    <w:p w14:paraId="1004E14F" w14:textId="53DA195F" w:rsidR="00362D80" w:rsidRDefault="00F41FF1" w:rsidP="00811D5A">
      <w:pPr>
        <w:jc w:val="center"/>
        <w:rPr>
          <w:noProof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B763" wp14:editId="078AF0F7">
                <wp:simplePos x="0" y="0"/>
                <wp:positionH relativeFrom="margin">
                  <wp:posOffset>1266190</wp:posOffset>
                </wp:positionH>
                <wp:positionV relativeFrom="paragraph">
                  <wp:posOffset>3131820</wp:posOffset>
                </wp:positionV>
                <wp:extent cx="3543300" cy="266700"/>
                <wp:effectExtent l="0" t="0" r="0" b="0"/>
                <wp:wrapNone/>
                <wp:docPr id="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CEB4" w14:textId="1DACCC25" w:rsidR="001E062E" w:rsidRPr="00357C3B" w:rsidRDefault="001E062E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B35EAE">
                              <w:rPr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vs.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_x0000_s1035" type="#_x0000_t202" style="position:absolute;left:0;text-align:left;margin-left:99.7pt;margin-top:246.6pt;width:27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" filled="f" stroked="f">
                <v:textbox>
                  <w:txbxContent>
                    <w:p w14:paraId="160CCEB4" w14:textId="1DACCC25" w:rsidR="001E062E" w:rsidRPr="00357C3B" w:rsidRDefault="001E062E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B35EAE">
                        <w:rPr>
                          <w:i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Websockets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vs.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inline distT="0" distB="0" distL="0" distR="0" wp14:anchorId="0E832BAC" wp14:editId="52C8BDCD">
            <wp:extent cx="4925291" cy="3009900"/>
            <wp:effectExtent l="0" t="0" r="8890" b="0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15" cy="301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670" w14:textId="6C537FDE" w:rsidR="00302B56" w:rsidRDefault="00302B56" w:rsidP="00302B56">
      <w:pPr>
        <w:pStyle w:val="Nadpis3"/>
      </w:pPr>
      <w:r>
        <w:lastRenderedPageBreak/>
        <w:t>Ovládání LED diod</w:t>
      </w:r>
    </w:p>
    <w:p w14:paraId="5A5D68D3" w14:textId="15949F8C" w:rsidR="00265445" w:rsidRPr="00265445" w:rsidRDefault="00265445" w:rsidP="00265445">
      <w:r>
        <w:t>Ovládání je řešeno pomocí tlačítek ON a OFF. Jejich programová část je řešena pomocí jednoduchých JavaScript funkci.</w:t>
      </w:r>
    </w:p>
    <w:p w14:paraId="1167D911" w14:textId="4C3CD303" w:rsidR="00B35EAE" w:rsidRPr="00B35EAE" w:rsidRDefault="00B35EAE" w:rsidP="00D80E60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button_1_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7FF221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button_1_status = 1;  </w:t>
      </w:r>
    </w:p>
    <w:p w14:paraId="0630196D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4C2F27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BB9F31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button_1_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7AF8004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button_1_status = 0;  </w:t>
      </w:r>
    </w:p>
    <w:p w14:paraId="343F251F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7FF7AA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94D3A0E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button_2_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2B90A52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button_2_status = 1;  </w:t>
      </w:r>
    </w:p>
    <w:p w14:paraId="135D2C1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710AE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C21A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button_2_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362CB93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button_2_status = 0;  </w:t>
      </w:r>
    </w:p>
    <w:p w14:paraId="2A2C31AE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7AB9D3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B37C52C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send_</w:t>
      </w:r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593E3A6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var full_data =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'{"LED1</w:t>
      </w:r>
      <w:proofErr w:type="gramStart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:</w:t>
      </w:r>
      <w:proofErr w:type="gramEnd"/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button_1_status +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',"LED2":'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button_2_status + </w:t>
      </w:r>
      <w:r w:rsidRPr="00B35EA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'}'</w:t>
      </w: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916020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connection.send</w:t>
      </w:r>
      <w:proofErr w:type="spellEnd"/>
      <w:proofErr w:type="gram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full_data</w:t>
      </w:r>
      <w:proofErr w:type="spellEnd"/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21792C" w14:textId="77777777" w:rsidR="00B35EAE" w:rsidRPr="00B35EAE" w:rsidRDefault="00B35EAE" w:rsidP="00D80E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B35EA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F044F82" w14:textId="77777777" w:rsidR="00617562" w:rsidRDefault="00D45EBD" w:rsidP="00617562">
      <w:pPr>
        <w:ind w:left="360"/>
      </w:pPr>
      <w:r>
        <w:t>Funkce prvního a druhého tlačítka v HTML kódu:</w:t>
      </w:r>
    </w:p>
    <w:p w14:paraId="6A2C272F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&lt;h3&gt; LED RED &lt;/h3&gt;  </w:t>
      </w:r>
    </w:p>
    <w:p w14:paraId="3AE81742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onclick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"button_1_on()</w:t>
      </w:r>
      <w:proofErr w:type="gramStart"/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4D10901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onclick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"button_1_off()</w:t>
      </w:r>
      <w:proofErr w:type="gramStart"/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proofErr w:type="spellEnd"/>
      <w:proofErr w:type="gram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25356E3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&lt;h3&gt; LED GREEN &lt;/h3&gt;  </w:t>
      </w:r>
    </w:p>
    <w:p w14:paraId="22390F1E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onclick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"button_2_on()</w:t>
      </w:r>
      <w:proofErr w:type="gramStart"/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&gt;On</w:t>
      </w:r>
      <w:proofErr w:type="gram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205C4C6" w14:textId="77777777" w:rsidR="00617562" w:rsidRPr="00617562" w:rsidRDefault="00617562" w:rsidP="0061756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onclick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"button_2_off()</w:t>
      </w:r>
      <w:proofErr w:type="gramStart"/>
      <w:r w:rsidRPr="0061756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Off</w:t>
      </w:r>
      <w:proofErr w:type="spellEnd"/>
      <w:proofErr w:type="gram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61756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61AE9748" w14:textId="7985951F" w:rsidR="00A677E7" w:rsidRDefault="00A677E7" w:rsidP="0061756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B763" wp14:editId="491D0640">
                <wp:simplePos x="0" y="0"/>
                <wp:positionH relativeFrom="margin">
                  <wp:posOffset>1126490</wp:posOffset>
                </wp:positionH>
                <wp:positionV relativeFrom="paragraph">
                  <wp:posOffset>222250</wp:posOffset>
                </wp:positionV>
                <wp:extent cx="3543300" cy="266700"/>
                <wp:effectExtent l="0" t="0" r="0" b="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494A" w14:textId="55B81A3D" w:rsidR="00EB3CDC" w:rsidRPr="00357C3B" w:rsidRDefault="00EB3CDC" w:rsidP="00B35EAE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funkcí tlačítek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6" o:spid="_x0000_s1036" type="#_x0000_t202" style="position:absolute;left:0;text-align:left;margin-left:88.7pt;margin-top:17.5pt;width:27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" filled="f" stroked="f">
                <v:textbox>
                  <w:txbxContent>
                    <w:p w14:paraId="4447494A" w14:textId="55B81A3D" w:rsidR="00EB3CDC" w:rsidRPr="00357C3B" w:rsidRDefault="00EB3CDC" w:rsidP="00B35EA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funkcí tlačítek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B9944" w14:textId="36DCBA7A" w:rsidR="00A677E7" w:rsidRDefault="00A677E7" w:rsidP="00A677E7">
      <w:pPr>
        <w:pStyle w:val="Nadpis3"/>
      </w:pPr>
      <w:r>
        <w:t>Souborový systém SPIFFS</w:t>
      </w:r>
    </w:p>
    <w:p w14:paraId="76FC681A" w14:textId="4D2D3BC0" w:rsidR="00A677E7" w:rsidRDefault="00A677E7" w:rsidP="00A677E7">
      <w:r>
        <w:t xml:space="preserve">Soubory html, </w:t>
      </w:r>
      <w:proofErr w:type="spellStart"/>
      <w:r>
        <w:t>js</w:t>
      </w:r>
      <w:proofErr w:type="spellEnd"/>
      <w:r>
        <w:t xml:space="preserve"> a </w:t>
      </w:r>
      <w:proofErr w:type="spellStart"/>
      <w:r>
        <w:t>css</w:t>
      </w:r>
      <w:proofErr w:type="spellEnd"/>
      <w:r>
        <w:t xml:space="preserve"> jsou připojeny pomocí souborového systému SPIFFS, který zajištuje, aby se html stránka po připojení na </w:t>
      </w:r>
      <w:proofErr w:type="spellStart"/>
      <w:r>
        <w:t>ip</w:t>
      </w:r>
      <w:proofErr w:type="spellEnd"/>
      <w:r>
        <w:t xml:space="preserve"> adresu zobrazila.</w:t>
      </w:r>
    </w:p>
    <w:p w14:paraId="4EA9CEB5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AsyncWebServerRequest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36BE83E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"/index.html"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3DB98158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10A3D940" w14:textId="3AF7C10C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21C47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"/style.css"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[](AsyncWebServerRequest *request) {  </w:t>
      </w:r>
    </w:p>
    <w:p w14:paraId="2F93BA3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css</w:t>
      </w:r>
      <w:proofErr w:type="spellEnd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/style.css"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515AC0F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21A8C0E8" w14:textId="37FB705E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FD5893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server.on</w:t>
      </w:r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"/index.js"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HTTP_GET, [](AsyncWebServerRequest *request) {  </w:t>
      </w:r>
    </w:p>
    <w:p w14:paraId="4F3BE681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</w:t>
      </w:r>
      <w:proofErr w:type="spellEnd"/>
      <w:proofErr w:type="gram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</w:t>
      </w:r>
      <w:proofErr w:type="spellEnd"/>
      <w:proofErr w:type="gram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(SPIFFS, </w:t>
      </w:r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js</w:t>
      </w:r>
      <w:proofErr w:type="spellEnd"/>
      <w:r w:rsidRPr="00A677E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/index.js"</w:t>
      </w: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());  </w:t>
      </w:r>
    </w:p>
    <w:p w14:paraId="4806BA4E" w14:textId="77777777" w:rsidR="00A677E7" w:rsidRPr="00A677E7" w:rsidRDefault="00A677E7" w:rsidP="00D80E6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A677E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14FFB240" w14:textId="2E9D85EF" w:rsidR="00A677E7" w:rsidRPr="00A677E7" w:rsidRDefault="00A677E7" w:rsidP="00A677E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5FDFD5" wp14:editId="05DDCE5C">
                <wp:simplePos x="0" y="0"/>
                <wp:positionH relativeFrom="margin">
                  <wp:posOffset>1128395</wp:posOffset>
                </wp:positionH>
                <wp:positionV relativeFrom="paragraph">
                  <wp:posOffset>58420</wp:posOffset>
                </wp:positionV>
                <wp:extent cx="3543300" cy="266700"/>
                <wp:effectExtent l="0" t="0" r="0" b="0"/>
                <wp:wrapNone/>
                <wp:docPr id="1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E0084" w14:textId="2338A455" w:rsidR="00A677E7" w:rsidRPr="00357C3B" w:rsidRDefault="00A677E7" w:rsidP="00A677E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Ukázka kódu funkcí SPIFFS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FDFD5" id="_x0000_s1037" type="#_x0000_t202" style="position:absolute;left:0;text-align:left;margin-left:88.85pt;margin-top:4.6pt;width:279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" filled="f" stroked="f">
                <v:textbox>
                  <w:txbxContent>
                    <w:p w14:paraId="706E0084" w14:textId="2338A455" w:rsidR="00A677E7" w:rsidRPr="00357C3B" w:rsidRDefault="00A677E7" w:rsidP="00A677E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Ukázka kódu funkcí SPIFFS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 </w:t>
      </w:r>
    </w:p>
    <w:p w14:paraId="55451422" w14:textId="77777777" w:rsidR="00D04AE6" w:rsidRPr="00AE5523" w:rsidRDefault="00680144" w:rsidP="000F5ED1">
      <w:pPr>
        <w:pStyle w:val="Nadpis1"/>
      </w:pPr>
      <w:bookmarkStart w:id="50" w:name="_Toc503478472"/>
      <w:r w:rsidRPr="00AE5523">
        <w:lastRenderedPageBreak/>
        <w:t>V</w:t>
      </w:r>
      <w:r w:rsidR="00A0246F" w:rsidRPr="00AE5523">
        <w:t>ýsledk</w:t>
      </w:r>
      <w:r w:rsidRPr="00AE5523">
        <w:t>y řešení</w:t>
      </w:r>
      <w:bookmarkEnd w:id="50"/>
    </w:p>
    <w:p w14:paraId="562241A7" w14:textId="60C552E6" w:rsidR="00483A69" w:rsidRDefault="000C5BA1" w:rsidP="000C5BA1">
      <w:pPr>
        <w:pStyle w:val="Nadpis2"/>
      </w:pPr>
      <w:bookmarkStart w:id="51" w:name="_Toc503478473"/>
      <w:r w:rsidRPr="00AE5523">
        <w:t>Podoba hardwarového zařízení</w:t>
      </w:r>
      <w:bookmarkEnd w:id="51"/>
    </w:p>
    <w:p w14:paraId="0D0A2284" w14:textId="29A1049D" w:rsidR="000155A7" w:rsidRPr="000155A7" w:rsidRDefault="000155A7" w:rsidP="000155A7">
      <w:r>
        <w:t xml:space="preserve">Zařízení </w:t>
      </w:r>
      <w:r w:rsidR="00D04544">
        <w:t>je téměř plně funkční až na senzor MAX30100, který ukazuje nepřesné hodnoty tepu.</w:t>
      </w:r>
    </w:p>
    <w:p w14:paraId="55FBCEE1" w14:textId="791ACB23" w:rsidR="00325A72" w:rsidRDefault="00D04544" w:rsidP="00015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3E968" wp14:editId="7A0DEAEC">
                <wp:simplePos x="0" y="0"/>
                <wp:positionH relativeFrom="margin">
                  <wp:posOffset>1285875</wp:posOffset>
                </wp:positionH>
                <wp:positionV relativeFrom="paragraph">
                  <wp:posOffset>3275965</wp:posOffset>
                </wp:positionV>
                <wp:extent cx="3543300" cy="266700"/>
                <wp:effectExtent l="0" t="0" r="0" b="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99790" w14:textId="054867B4" w:rsidR="00D04544" w:rsidRPr="00357C3B" w:rsidRDefault="00D04544" w:rsidP="00D04544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4 Podoba zařízení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3E968" id="Text Box 144" o:spid="_x0000_s1038" type="#_x0000_t202" style="position:absolute;left:0;text-align:left;margin-left:101.25pt;margin-top:257.95pt;width:27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Y09gEAANA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" filled="f" stroked="f">
                <v:textbox>
                  <w:txbxContent>
                    <w:p w14:paraId="2FD99790" w14:textId="054867B4" w:rsidR="00D04544" w:rsidRPr="00357C3B" w:rsidRDefault="00D04544" w:rsidP="00D04544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4 Podoba zařízení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83638F" wp14:editId="1D38FE1C">
            <wp:extent cx="2686448" cy="32004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72" cy="32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48C1D" wp14:editId="14D883FE">
            <wp:extent cx="2752725" cy="3190875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80" cy="31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1BB" w14:textId="2EBF39D7" w:rsidR="009E13AC" w:rsidRPr="00AE5523" w:rsidRDefault="009E13AC" w:rsidP="009E13AC">
      <w:pPr>
        <w:pStyle w:val="Nadpis2"/>
      </w:pPr>
      <w:bookmarkStart w:id="52" w:name="_Toc503478474"/>
      <w:r w:rsidRPr="00AE5523">
        <w:t>Podoba webové aplikace</w:t>
      </w:r>
      <w:bookmarkEnd w:id="52"/>
    </w:p>
    <w:p w14:paraId="7D0965EC" w14:textId="58B478FE" w:rsidR="00483A69" w:rsidRDefault="00F84EDB" w:rsidP="00483A69">
      <w:r>
        <w:t>Webová aplikace splňuje svůj účel, a funguje tak jak má. Uživateli se po zadání hesla zobrazí všechna potřebná data.</w:t>
      </w:r>
      <w:r w:rsidR="00215CF3">
        <w:t xml:space="preserve"> </w:t>
      </w:r>
      <w:r w:rsidR="004C4FC5">
        <w:t>Stupnice hodnot mění barvu podle stavu hodnoty, pokud jsou hodnoty v optimálním rozmezí, stupnice je zelená, ale pokud jsou hodnoty příliš nízké, či vysoké, stupnice zčervená.</w:t>
      </w:r>
    </w:p>
    <w:p w14:paraId="5B2EF523" w14:textId="10D49024" w:rsidR="00811D5A" w:rsidRPr="00AE5523" w:rsidRDefault="00D04544" w:rsidP="00811D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A5FF0" wp14:editId="6A3939A5">
                <wp:simplePos x="0" y="0"/>
                <wp:positionH relativeFrom="margin">
                  <wp:posOffset>1290320</wp:posOffset>
                </wp:positionH>
                <wp:positionV relativeFrom="paragraph">
                  <wp:posOffset>2427605</wp:posOffset>
                </wp:positionV>
                <wp:extent cx="3543300" cy="266700"/>
                <wp:effectExtent l="0" t="0" r="0" b="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16D23" w14:textId="77777777" w:rsidR="00D04544" w:rsidRPr="00357C3B" w:rsidRDefault="00D04544" w:rsidP="00D04544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5 Podoba webové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A5FF0" id="Text Box 145" o:spid="_x0000_s1039" type="#_x0000_t202" style="position:absolute;left:0;text-align:left;margin-left:101.6pt;margin-top:191.15pt;width:279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" filled="f" stroked="f">
                <v:textbox>
                  <w:txbxContent>
                    <w:p w14:paraId="2A516D23" w14:textId="77777777" w:rsidR="00D04544" w:rsidRPr="00357C3B" w:rsidRDefault="00D04544" w:rsidP="00D04544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5 Podoba webové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1702C5" wp14:editId="3BE6D1C1">
            <wp:extent cx="4619625" cy="2356433"/>
            <wp:effectExtent l="0" t="0" r="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96" cy="23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EE6" w14:textId="77777777" w:rsidR="00483A69" w:rsidRPr="00AE5523" w:rsidRDefault="00B8449A" w:rsidP="009547B5">
      <w:pPr>
        <w:pStyle w:val="Nzev"/>
        <w:rPr>
          <w:b w:val="0"/>
          <w:sz w:val="36"/>
          <w:szCs w:val="36"/>
        </w:rPr>
      </w:pPr>
      <w:bookmarkStart w:id="53" w:name="_Toc503478476"/>
      <w:r w:rsidRPr="00AE5523">
        <w:rPr>
          <w:rStyle w:val="NadpisChar"/>
          <w:b/>
          <w:sz w:val="36"/>
          <w:szCs w:val="36"/>
        </w:rPr>
        <w:lastRenderedPageBreak/>
        <w:t>Závěr</w:t>
      </w:r>
      <w:bookmarkEnd w:id="53"/>
    </w:p>
    <w:p w14:paraId="5AA8ED88" w14:textId="1B23C25B" w:rsidR="00EB3CDC" w:rsidRDefault="001E062E" w:rsidP="00EB3CDC">
      <w:r>
        <w:t>Cílem projektu bylo vytvořit zařízení, které by monitorovalo zdravotní stav pacienta a data byla následně posílána a zobrazována na webové stránce.</w:t>
      </w:r>
      <w:r w:rsidR="00AF0885">
        <w:t xml:space="preserve"> </w:t>
      </w:r>
      <w:r w:rsidR="004D4D60">
        <w:t>C</w:t>
      </w:r>
      <w:r w:rsidR="00AF0885">
        <w:t>ílem projektu nebylo vyobrazení hodnot pro pacienta, ale je</w:t>
      </w:r>
      <w:r w:rsidR="00AF0885">
        <w:t>jich</w:t>
      </w:r>
      <w:r w:rsidR="00AF0885">
        <w:t xml:space="preserve"> změření a následné zaslání na server pro kontrolu ošetřovatelem. </w:t>
      </w:r>
      <w:r>
        <w:t>V době psaní této dokumentace</w:t>
      </w:r>
      <w:r w:rsidR="00BD55BE">
        <w:t xml:space="preserve"> nefunguje </w:t>
      </w:r>
      <w:r w:rsidR="00F17E62">
        <w:t xml:space="preserve">úplně </w:t>
      </w:r>
      <w:r w:rsidR="00D04544">
        <w:t>správně senzor MAX30100</w:t>
      </w:r>
      <w:r>
        <w:t xml:space="preserve">. Při vývoji mě napadlo pár nápadů, jak toto zařízení zlepšit. </w:t>
      </w:r>
      <w:r w:rsidR="00945962">
        <w:t>Možná by byla implementace LED obrazovky, která by sloužila k zobrazení hodnot tepu a teplota. Tu jsem se ovšem rozhodl nepoužit z</w:t>
      </w:r>
      <w:r w:rsidR="000155A7">
        <w:t> </w:t>
      </w:r>
      <w:r w:rsidR="00945962">
        <w:t>důvodu</w:t>
      </w:r>
      <w:r w:rsidR="000155A7">
        <w:t>,</w:t>
      </w:r>
      <w:r w:rsidR="00945962">
        <w:t xml:space="preserve"> že je lepší</w:t>
      </w:r>
      <w:r w:rsidR="000155A7">
        <w:t>,</w:t>
      </w:r>
      <w:r w:rsidR="00945962">
        <w:t xml:space="preserve"> když má </w:t>
      </w:r>
      <w:r w:rsidR="00945962" w:rsidRPr="00276FD5">
        <w:t xml:space="preserve">bezprostřední </w:t>
      </w:r>
      <w:r w:rsidR="00945962">
        <w:t>přístup datům jen ošetřovatel, nikoliv pacient.</w:t>
      </w:r>
      <w:r w:rsidR="00EB3CDC">
        <w:t xml:space="preserve"> Další z možností by mohlo být přidání kamery, mikrofonu a reproduktory, díky nimž by mohl ošetřovatel na dálku komunikovat s pacient</w:t>
      </w:r>
      <w:r w:rsidR="00D04544">
        <w:t>em</w:t>
      </w:r>
      <w:r w:rsidR="00EB3CDC">
        <w:t xml:space="preserve">, či jej monitorovat. </w:t>
      </w:r>
      <w:r w:rsidR="00EB3CDC" w:rsidRPr="00AE5523">
        <w:t xml:space="preserve">Samotné součástky bych rád umístil na </w:t>
      </w:r>
      <w:r w:rsidR="00EB3CDC">
        <w:t>desku plošných spojů</w:t>
      </w:r>
      <w:r w:rsidR="00EB3CDC" w:rsidRPr="00AE5523">
        <w:t xml:space="preserve"> místo dvou nepájivých</w:t>
      </w:r>
      <w:r w:rsidR="00EB3CDC">
        <w:t xml:space="preserve"> polí</w:t>
      </w:r>
      <w:r w:rsidR="00EB3CDC" w:rsidRPr="00AE5523">
        <w:t>, čímž bych vyřešil problém s křehkostí celého zařízení.</w:t>
      </w:r>
    </w:p>
    <w:p w14:paraId="62538D34" w14:textId="174568D3" w:rsidR="00CF321F" w:rsidRDefault="00CF321F" w:rsidP="00EB3CDC">
      <w:r>
        <w:t xml:space="preserve">Odkaz na GitHub: </w:t>
      </w:r>
    </w:p>
    <w:p w14:paraId="5CD3145B" w14:textId="29F566A2" w:rsidR="00CF321F" w:rsidRDefault="00CF321F" w:rsidP="00EB3CDC">
      <w:r w:rsidRPr="00CF321F">
        <w:t>https://github.com/filiashluch/stavpacienta/tree/master/Documents/PlatformIO/Projects/final</w:t>
      </w:r>
    </w:p>
    <w:p w14:paraId="51E2CEB4" w14:textId="1DAD7225" w:rsidR="00945962" w:rsidRPr="00AE5523" w:rsidRDefault="00945962"/>
    <w:p w14:paraId="3399C1C4" w14:textId="77777777" w:rsidR="00F03DA6" w:rsidRPr="00AE5523" w:rsidRDefault="00F03DA6">
      <w:pPr>
        <w:pStyle w:val="Nadpis"/>
        <w:rPr>
          <w:rStyle w:val="Pokec"/>
        </w:rPr>
      </w:pPr>
      <w:bookmarkStart w:id="54" w:name="_Toc37577735"/>
      <w:bookmarkStart w:id="55" w:name="_Toc88120446"/>
      <w:bookmarkStart w:id="56" w:name="_Toc88120683"/>
      <w:bookmarkStart w:id="57" w:name="_Toc88120895"/>
      <w:bookmarkStart w:id="58" w:name="_Toc88120999"/>
      <w:bookmarkStart w:id="59" w:name="_Toc88121042"/>
      <w:bookmarkStart w:id="60" w:name="_Toc88121179"/>
      <w:bookmarkStart w:id="61" w:name="_Toc88121553"/>
      <w:bookmarkStart w:id="62" w:name="_Toc88121610"/>
      <w:bookmarkStart w:id="63" w:name="_Toc88121748"/>
      <w:bookmarkStart w:id="64" w:name="_Toc88122014"/>
      <w:bookmarkStart w:id="65" w:name="_Toc88124619"/>
      <w:bookmarkStart w:id="66" w:name="_Toc88124656"/>
      <w:bookmarkStart w:id="67" w:name="_Toc88124806"/>
      <w:bookmarkStart w:id="68" w:name="_Toc88125789"/>
      <w:bookmarkStart w:id="69" w:name="_Toc88126309"/>
      <w:bookmarkStart w:id="70" w:name="_Toc88126460"/>
      <w:bookmarkStart w:id="71" w:name="_Toc88126527"/>
      <w:bookmarkStart w:id="72" w:name="_Toc88126556"/>
      <w:bookmarkStart w:id="73" w:name="_Toc88126772"/>
      <w:bookmarkStart w:id="74" w:name="_Toc88126862"/>
      <w:bookmarkStart w:id="75" w:name="_Toc88127103"/>
      <w:bookmarkStart w:id="76" w:name="_Toc88127146"/>
      <w:bookmarkStart w:id="77" w:name="_Toc88128511"/>
      <w:bookmarkStart w:id="78" w:name="_Toc107634153"/>
      <w:bookmarkStart w:id="79" w:name="_Toc107635188"/>
      <w:bookmarkStart w:id="80" w:name="_Toc107635228"/>
      <w:bookmarkStart w:id="81" w:name="_Toc107635245"/>
      <w:bookmarkStart w:id="82" w:name="_Toc503478477"/>
      <w:r w:rsidRPr="00AE5523">
        <w:lastRenderedPageBreak/>
        <w:t>Seznam použit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802D4F" w:rsidRPr="00AE5523">
        <w:t>ýCH INFORMAČNÍCH ZDROJů</w:t>
      </w:r>
      <w:bookmarkEnd w:id="82"/>
    </w:p>
    <w:p w14:paraId="7BD0813B" w14:textId="25CD3BA1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37500F">
        <w:fldChar w:fldCharType="begin"/>
      </w:r>
      <w:r w:rsidR="0037500F">
        <w:instrText xml:space="preserve"> SEQ [ \* ARABIC </w:instrText>
      </w:r>
      <w:r w:rsidR="0037500F">
        <w:fldChar w:fldCharType="separate"/>
      </w:r>
      <w:r>
        <w:rPr>
          <w:noProof/>
        </w:rPr>
        <w:t>1</w:t>
      </w:r>
      <w:r w:rsidR="0037500F">
        <w:rPr>
          <w:noProof/>
        </w:rPr>
        <w:fldChar w:fldCharType="end"/>
      </w:r>
      <w:r w:rsidRPr="009A109D">
        <w:t>]</w:t>
      </w:r>
      <w:r w:rsidRPr="009A109D">
        <w:tab/>
      </w:r>
      <w:proofErr w:type="spellStart"/>
      <w:r>
        <w:rPr>
          <w:i/>
          <w:iCs/>
          <w:color w:val="000000"/>
        </w:rPr>
        <w:t>Heart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rate</w:t>
      </w:r>
      <w:proofErr w:type="spellEnd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 xml:space="preserve">HR) </w:t>
      </w:r>
      <w:proofErr w:type="spellStart"/>
      <w:r>
        <w:rPr>
          <w:i/>
          <w:iCs/>
          <w:color w:val="000000"/>
        </w:rPr>
        <w:t>sensors</w:t>
      </w:r>
      <w:proofErr w:type="spellEnd"/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6" w:history="1">
        <w:r w:rsidRPr="00464573">
          <w:rPr>
            <w:rStyle w:val="Hypertextovodkaz"/>
          </w:rPr>
          <w:t>https://www.chipperbits.com/article/heartrate-sensor-modules/</w:t>
        </w:r>
      </w:hyperlink>
      <w:r w:rsidRPr="00E2797C">
        <w:rPr>
          <w:color w:val="000000"/>
        </w:rPr>
        <w:t xml:space="preserve"> </w:t>
      </w:r>
    </w:p>
    <w:p w14:paraId="08FAAAC0" w14:textId="77777777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[2]</w:t>
      </w:r>
      <w:r w:rsidRPr="009A109D">
        <w:tab/>
      </w:r>
      <w:r>
        <w:rPr>
          <w:i/>
          <w:iCs/>
          <w:color w:val="000000"/>
        </w:rPr>
        <w:t xml:space="preserve">Teplotní </w:t>
      </w:r>
      <w:proofErr w:type="spellStart"/>
      <w:r>
        <w:rPr>
          <w:i/>
          <w:iCs/>
          <w:color w:val="000000"/>
        </w:rPr>
        <w:t>čídlo</w:t>
      </w:r>
      <w:proofErr w:type="spellEnd"/>
      <w:r>
        <w:rPr>
          <w:i/>
          <w:iCs/>
          <w:color w:val="000000"/>
        </w:rPr>
        <w:t xml:space="preserve"> DS18B20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7" w:history="1">
        <w:r w:rsidRPr="00464573">
          <w:rPr>
            <w:rStyle w:val="Hypertextovodkaz"/>
          </w:rPr>
          <w:t>https://www.hwkitchen.cz/teplotni-cidlo-ds18b20-vodotesne/</w:t>
        </w:r>
      </w:hyperlink>
    </w:p>
    <w:p w14:paraId="27BEE215" w14:textId="2F946694" w:rsidR="00945962" w:rsidRPr="009A109D" w:rsidRDefault="00945962" w:rsidP="008F58B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[3]</w:t>
      </w:r>
      <w:r w:rsidRPr="009A109D">
        <w:tab/>
      </w:r>
      <w:r>
        <w:rPr>
          <w:i/>
          <w:iCs/>
          <w:color w:val="000000"/>
        </w:rPr>
        <w:t>Teploměr a vlhkoměr DHT11 a DHT22</w:t>
      </w:r>
      <w:r w:rsidRPr="009A109D">
        <w:rPr>
          <w:color w:val="000000"/>
        </w:rPr>
        <w:t> [online]. 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28" w:history="1">
        <w:r w:rsidRPr="00AA7798">
          <w:rPr>
            <w:rStyle w:val="Hypertextovodkaz"/>
          </w:rPr>
          <w:t>https://navody.dratek.cz/navody-k-produktum/teplotni-senzor-dht11.html</w:t>
        </w:r>
      </w:hyperlink>
    </w:p>
    <w:p w14:paraId="24B72BF5" w14:textId="70DDFF59" w:rsidR="00821259" w:rsidRPr="009A109D" w:rsidRDefault="00821259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[4]</w:t>
      </w:r>
      <w:r w:rsidRPr="009A109D">
        <w:tab/>
      </w:r>
      <w:r w:rsidR="008F58B4">
        <w:rPr>
          <w:i/>
          <w:iCs/>
          <w:color w:val="000000"/>
        </w:rPr>
        <w:t xml:space="preserve">#93 </w:t>
      </w:r>
      <w:proofErr w:type="spellStart"/>
      <w:r w:rsidR="008F58B4">
        <w:rPr>
          <w:i/>
          <w:iCs/>
          <w:color w:val="000000"/>
        </w:rPr>
        <w:t>Cheap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Sensors</w:t>
      </w:r>
      <w:proofErr w:type="spellEnd"/>
      <w:r w:rsidR="008F58B4">
        <w:rPr>
          <w:i/>
          <w:iCs/>
          <w:color w:val="000000"/>
        </w:rPr>
        <w:t xml:space="preserve">: Are </w:t>
      </w:r>
      <w:proofErr w:type="spellStart"/>
      <w:r w:rsidR="008F58B4">
        <w:rPr>
          <w:i/>
          <w:iCs/>
          <w:color w:val="000000"/>
        </w:rPr>
        <w:t>they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good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enough</w:t>
      </w:r>
      <w:proofErr w:type="spellEnd"/>
      <w:r w:rsidR="008F58B4">
        <w:rPr>
          <w:i/>
          <w:iCs/>
          <w:color w:val="000000"/>
        </w:rPr>
        <w:t xml:space="preserve">? // </w:t>
      </w:r>
      <w:proofErr w:type="spellStart"/>
      <w:r w:rsidR="008F58B4">
        <w:rPr>
          <w:i/>
          <w:iCs/>
          <w:color w:val="000000"/>
        </w:rPr>
        <w:t>Review</w:t>
      </w:r>
      <w:proofErr w:type="spellEnd"/>
      <w:r w:rsidR="00D50F0C">
        <w:rPr>
          <w:i/>
          <w:iCs/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8F58B4">
        <w:rPr>
          <w:color w:val="000000"/>
        </w:rPr>
        <w:t>2021</w:t>
      </w:r>
      <w:r w:rsidRPr="009A109D">
        <w:rPr>
          <w:color w:val="000000"/>
        </w:rPr>
        <w:t>-</w:t>
      </w:r>
      <w:r w:rsidR="008F58B4">
        <w:rPr>
          <w:color w:val="000000"/>
        </w:rPr>
        <w:t>1</w:t>
      </w:r>
      <w:r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8F58B4" w:rsidRPr="008F58B4">
        <w:rPr>
          <w:color w:val="000000"/>
        </w:rPr>
        <w:t>https://www.youtube.com/watch?v=57PgD6ZSV4I&amp;ab_channel=MickMake</w:t>
      </w:r>
    </w:p>
    <w:p w14:paraId="759DC282" w14:textId="579B0D7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2D6B40">
        <w:rPr>
          <w:bCs/>
        </w:rPr>
        <w:t>5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8F58B4">
        <w:rPr>
          <w:i/>
          <w:iCs/>
          <w:color w:val="000000"/>
        </w:rPr>
        <w:t>How</w:t>
      </w:r>
      <w:proofErr w:type="spellEnd"/>
      <w:r w:rsidR="008F58B4">
        <w:rPr>
          <w:i/>
          <w:iCs/>
          <w:color w:val="000000"/>
        </w:rPr>
        <w:t xml:space="preserve"> to use </w:t>
      </w:r>
      <w:proofErr w:type="spellStart"/>
      <w:r w:rsidR="008F58B4">
        <w:rPr>
          <w:i/>
          <w:iCs/>
          <w:color w:val="000000"/>
        </w:rPr>
        <w:t>t</w:t>
      </w:r>
      <w:r w:rsidR="003E62BA">
        <w:rPr>
          <w:i/>
          <w:iCs/>
          <w:color w:val="000000"/>
        </w:rPr>
        <w:t>he</w:t>
      </w:r>
      <w:proofErr w:type="spellEnd"/>
      <w:r w:rsidR="008F58B4">
        <w:rPr>
          <w:i/>
          <w:iCs/>
          <w:color w:val="000000"/>
        </w:rPr>
        <w:t xml:space="preserve"> MAX30100 as </w:t>
      </w:r>
      <w:proofErr w:type="spellStart"/>
      <w:r w:rsidR="008F58B4">
        <w:rPr>
          <w:i/>
          <w:iCs/>
          <w:color w:val="000000"/>
        </w:rPr>
        <w:t>Arduino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heart</w:t>
      </w:r>
      <w:proofErr w:type="spellEnd"/>
      <w:r w:rsidR="008F58B4">
        <w:rPr>
          <w:i/>
          <w:iCs/>
          <w:color w:val="000000"/>
        </w:rPr>
        <w:t xml:space="preserve"> </w:t>
      </w:r>
      <w:proofErr w:type="spellStart"/>
      <w:r w:rsidR="008F58B4">
        <w:rPr>
          <w:i/>
          <w:iCs/>
          <w:color w:val="000000"/>
        </w:rPr>
        <w:t>rate</w:t>
      </w:r>
      <w:proofErr w:type="spellEnd"/>
      <w:r w:rsidR="008F58B4">
        <w:rPr>
          <w:i/>
          <w:iCs/>
          <w:color w:val="000000"/>
        </w:rPr>
        <w:t xml:space="preserve"> sensor</w:t>
      </w:r>
      <w:r w:rsidRPr="009A109D">
        <w:rPr>
          <w:color w:val="000000"/>
        </w:rPr>
        <w:t> [online]. [cit. 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D31C02">
        <w:rPr>
          <w:color w:val="000000"/>
        </w:rPr>
        <w:tab/>
      </w:r>
      <w:r w:rsidR="008F58B4" w:rsidRPr="008F58B4">
        <w:t>https://www.teachmemicro.com/max30100-arduino-heart-rate-sensor/</w:t>
      </w:r>
    </w:p>
    <w:p w14:paraId="403BE70B" w14:textId="3FE8C0A7" w:rsidR="006E0966" w:rsidRPr="003E62BA" w:rsidRDefault="00D059FC" w:rsidP="00D31C02">
      <w:pPr>
        <w:ind w:left="705" w:hanging="705"/>
      </w:pPr>
      <w:r w:rsidRPr="009A109D">
        <w:rPr>
          <w:bCs/>
        </w:rPr>
        <w:t>[</w:t>
      </w:r>
      <w:r w:rsidR="002D6B40">
        <w:rPr>
          <w:bCs/>
        </w:rPr>
        <w:t>6</w:t>
      </w:r>
      <w:r w:rsidRPr="009A109D">
        <w:rPr>
          <w:bCs/>
        </w:rPr>
        <w:t>]</w:t>
      </w:r>
      <w:r w:rsidRPr="009A109D">
        <w:rPr>
          <w:bCs/>
        </w:rPr>
        <w:tab/>
      </w:r>
      <w:r w:rsidR="003E62BA" w:rsidRPr="003E62BA">
        <w:rPr>
          <w:i/>
          <w:iCs/>
        </w:rPr>
        <w:t xml:space="preserve">ESP32 </w:t>
      </w:r>
      <w:proofErr w:type="spellStart"/>
      <w:r w:rsidR="003E62BA" w:rsidRPr="003E62BA">
        <w:rPr>
          <w:i/>
          <w:iCs/>
        </w:rPr>
        <w:t>Tutorial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Arduino</w:t>
      </w:r>
      <w:proofErr w:type="spellEnd"/>
      <w:r w:rsidR="003E62BA" w:rsidRPr="003E62BA">
        <w:rPr>
          <w:i/>
          <w:iCs/>
        </w:rPr>
        <w:t xml:space="preserve">: 28. </w:t>
      </w:r>
      <w:proofErr w:type="spellStart"/>
      <w:r w:rsidR="003E62BA" w:rsidRPr="003E62BA">
        <w:rPr>
          <w:i/>
          <w:iCs/>
        </w:rPr>
        <w:t>websocket</w:t>
      </w:r>
      <w:proofErr w:type="spellEnd"/>
      <w:r w:rsidR="003E62BA" w:rsidRPr="003E62BA">
        <w:rPr>
          <w:i/>
          <w:iCs/>
        </w:rPr>
        <w:t xml:space="preserve"> server - </w:t>
      </w:r>
      <w:proofErr w:type="spellStart"/>
      <w:r w:rsidR="003E62BA" w:rsidRPr="003E62BA">
        <w:rPr>
          <w:i/>
          <w:iCs/>
        </w:rPr>
        <w:t>receiving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binary</w:t>
      </w:r>
      <w:proofErr w:type="spellEnd"/>
      <w:r w:rsidR="003E62BA" w:rsidRPr="003E62BA">
        <w:rPr>
          <w:i/>
          <w:iCs/>
        </w:rPr>
        <w:t xml:space="preserve"> </w:t>
      </w:r>
      <w:proofErr w:type="spellStart"/>
      <w:r w:rsidR="003E62BA" w:rsidRPr="003E62BA">
        <w:rPr>
          <w:i/>
          <w:iCs/>
        </w:rPr>
        <w:t>frames</w:t>
      </w:r>
      <w:proofErr w:type="spellEnd"/>
      <w:r w:rsidR="003E62BA">
        <w:rPr>
          <w:i/>
          <w:iCs/>
        </w:rPr>
        <w:t xml:space="preserve"> </w:t>
      </w:r>
      <w:r w:rsidR="003E62BA">
        <w:rPr>
          <w:i/>
          <w:iCs/>
        </w:rPr>
        <w:tab/>
      </w:r>
      <w:r w:rsidRPr="009A109D">
        <w:rPr>
          <w:color w:val="000000"/>
        </w:rPr>
        <w:t>[online</w:t>
      </w:r>
      <w:proofErr w:type="gramStart"/>
      <w:r w:rsidRPr="009A109D">
        <w:rPr>
          <w:color w:val="000000"/>
        </w:rPr>
        <w:t>].[</w:t>
      </w:r>
      <w:proofErr w:type="gramEnd"/>
      <w:r w:rsidRPr="009A109D">
        <w:rPr>
          <w:color w:val="000000"/>
        </w:rPr>
        <w:t xml:space="preserve">cit. 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D31C02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3D24E8">
        <w:rPr>
          <w:color w:val="000000"/>
        </w:rPr>
        <w:tab/>
      </w:r>
      <w:hyperlink r:id="rId29" w:history="1">
        <w:r w:rsidR="003D24E8" w:rsidRPr="00936637">
          <w:rPr>
            <w:rStyle w:val="Hypertextovodkaz"/>
          </w:rPr>
          <w:t>https://www.dfrobot.com/blog-</w:t>
        </w:r>
      </w:hyperlink>
      <w:r w:rsidR="003E62BA" w:rsidRPr="003E62BA">
        <w:t>1193.html</w:t>
      </w:r>
    </w:p>
    <w:p w14:paraId="551B678A" w14:textId="0F66D205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7</w:t>
      </w:r>
      <w:r w:rsidRPr="009A109D">
        <w:t>]</w:t>
      </w:r>
      <w:r w:rsidRPr="009A109D">
        <w:tab/>
      </w:r>
      <w:proofErr w:type="spellStart"/>
      <w:r w:rsidR="003E62BA">
        <w:rPr>
          <w:i/>
          <w:iCs/>
          <w:color w:val="000000"/>
        </w:rPr>
        <w:t>Arduino</w:t>
      </w:r>
      <w:proofErr w:type="spellEnd"/>
      <w:r w:rsidR="003E62BA">
        <w:rPr>
          <w:i/>
          <w:iCs/>
          <w:color w:val="000000"/>
        </w:rPr>
        <w:t xml:space="preserve"> – příručka programátora </w:t>
      </w:r>
      <w:r w:rsidRPr="009A109D">
        <w:rPr>
          <w:color w:val="000000"/>
        </w:rPr>
        <w:t xml:space="preserve">[online]. [cit. 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E62BA" w:rsidRPr="003E62BA">
        <w:t>http://www.hobbyrobot.cz/wp-content/uploads/ArduinoPriruckaProgramatora.pdf</w:t>
      </w:r>
    </w:p>
    <w:p w14:paraId="175FEB1B" w14:textId="7D6768F5" w:rsidR="006E0966" w:rsidRPr="009A109D" w:rsidRDefault="006E0966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8</w:t>
      </w:r>
      <w:r w:rsidRPr="009A109D">
        <w:t>]</w:t>
      </w:r>
      <w:r w:rsidRPr="009A109D">
        <w:tab/>
      </w:r>
      <w:r w:rsidR="003E62BA">
        <w:t xml:space="preserve">ESP32 </w:t>
      </w:r>
      <w:proofErr w:type="spellStart"/>
      <w:r w:rsidR="003E62BA">
        <w:t>Pinout</w:t>
      </w:r>
      <w:proofErr w:type="spellEnd"/>
      <w:r w:rsidR="003E62BA">
        <w:t xml:space="preserve"> Reference: </w:t>
      </w:r>
      <w:proofErr w:type="spellStart"/>
      <w:r w:rsidR="003E62BA">
        <w:t>Which</w:t>
      </w:r>
      <w:proofErr w:type="spellEnd"/>
      <w:r w:rsidR="003E62BA">
        <w:t xml:space="preserve"> GPIO </w:t>
      </w:r>
      <w:proofErr w:type="spellStart"/>
      <w:r w:rsidR="003E62BA">
        <w:t>pins</w:t>
      </w:r>
      <w:proofErr w:type="spellEnd"/>
      <w:r w:rsidR="003E62BA">
        <w:t xml:space="preserve"> </w:t>
      </w:r>
      <w:proofErr w:type="spellStart"/>
      <w:r w:rsidR="003E62BA">
        <w:t>should</w:t>
      </w:r>
      <w:proofErr w:type="spellEnd"/>
      <w:r w:rsidR="003E62BA">
        <w:t xml:space="preserve"> </w:t>
      </w:r>
      <w:proofErr w:type="spellStart"/>
      <w:r w:rsidR="003E62BA">
        <w:t>you</w:t>
      </w:r>
      <w:proofErr w:type="spellEnd"/>
      <w:r w:rsidR="003E62BA">
        <w:t xml:space="preserve"> use?</w:t>
      </w:r>
      <w:r w:rsidR="003E62BA" w:rsidRPr="009A109D">
        <w:rPr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>]. Dostupné z:</w:t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Pr="009A109D">
        <w:rPr>
          <w:color w:val="000000"/>
        </w:rPr>
        <w:t xml:space="preserve"> </w:t>
      </w:r>
      <w:r w:rsidR="003E62BA" w:rsidRPr="003E62BA">
        <w:rPr>
          <w:color w:val="000000"/>
        </w:rPr>
        <w:t>https://randomnerdtutorials.com/esp32-pinout-reference-gpios/</w:t>
      </w:r>
    </w:p>
    <w:p w14:paraId="55CB39B5" w14:textId="4739453C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9</w:t>
      </w:r>
      <w:r w:rsidRPr="009A109D">
        <w:t>]</w:t>
      </w:r>
      <w:r w:rsidRPr="009A109D">
        <w:tab/>
      </w:r>
      <w:r w:rsidR="00E06211" w:rsidRPr="009A109D">
        <w:rPr>
          <w:i/>
          <w:iCs/>
          <w:color w:val="000000"/>
        </w:rPr>
        <w:t>Arduino</w:t>
      </w:r>
      <w:r w:rsidR="003E62BA">
        <w:rPr>
          <w:i/>
          <w:iCs/>
          <w:color w:val="000000"/>
        </w:rPr>
        <w:t>-MAX30100</w:t>
      </w:r>
      <w:r w:rsidR="00E06211" w:rsidRPr="009A109D">
        <w:rPr>
          <w:color w:val="000000"/>
        </w:rPr>
        <w:t> 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="00E06211" w:rsidRPr="009A109D">
        <w:rPr>
          <w:color w:val="000000"/>
        </w:rPr>
        <w:t xml:space="preserve">]. Dostupné z: </w:t>
      </w:r>
      <w:r w:rsidR="003E62BA" w:rsidRPr="003E62BA">
        <w:rPr>
          <w:color w:val="000000"/>
        </w:rPr>
        <w:t>https://github.com/oxullo/Arduino-MAX30100</w:t>
      </w:r>
    </w:p>
    <w:p w14:paraId="7071B8DB" w14:textId="42D6CAF8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10</w:t>
      </w:r>
      <w:r w:rsidRPr="009A109D">
        <w:t>]</w:t>
      </w:r>
      <w:r w:rsidRPr="009A109D">
        <w:tab/>
      </w:r>
      <w:proofErr w:type="spellStart"/>
      <w:r w:rsidR="007228E4">
        <w:rPr>
          <w:i/>
          <w:iCs/>
          <w:color w:val="000000"/>
        </w:rPr>
        <w:t>Ticker</w:t>
      </w:r>
      <w:proofErr w:type="spellEnd"/>
      <w:r w:rsidR="007228E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>]. Dostupné </w:t>
      </w:r>
      <w:r w:rsidR="00E06211" w:rsidRPr="009A109D">
        <w:rPr>
          <w:color w:val="000000"/>
        </w:rPr>
        <w:t>z:</w:t>
      </w:r>
      <w:r w:rsidR="007228E4">
        <w:rPr>
          <w:color w:val="000000"/>
        </w:rPr>
        <w:tab/>
      </w:r>
      <w:r w:rsidR="00D31C02">
        <w:rPr>
          <w:color w:val="000000"/>
        </w:rPr>
        <w:tab/>
      </w:r>
      <w:r w:rsidR="00D31C02">
        <w:rPr>
          <w:color w:val="000000"/>
        </w:rPr>
        <w:tab/>
      </w:r>
      <w:r w:rsidR="007228E4">
        <w:rPr>
          <w:color w:val="000000"/>
        </w:rPr>
        <w:tab/>
      </w:r>
      <w:r w:rsidR="00E06211" w:rsidRPr="009A109D">
        <w:rPr>
          <w:color w:val="000000"/>
        </w:rPr>
        <w:t xml:space="preserve"> </w:t>
      </w:r>
      <w:r w:rsidR="007228E4" w:rsidRPr="007228E4">
        <w:rPr>
          <w:color w:val="000000"/>
        </w:rPr>
        <w:t>https://github.com/sstaub/Ticker</w:t>
      </w:r>
    </w:p>
    <w:p w14:paraId="55CD9D2C" w14:textId="4A3EB13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AE6BCA" w:rsidRPr="009A109D">
        <w:t>1</w:t>
      </w:r>
      <w:r w:rsidR="002D6B40">
        <w:t>1</w:t>
      </w:r>
      <w:r w:rsidRPr="009A109D">
        <w:t>]</w:t>
      </w:r>
      <w:r w:rsidRPr="009A109D">
        <w:tab/>
      </w:r>
      <w:proofErr w:type="spellStart"/>
      <w:r w:rsidR="00C37DC4" w:rsidRPr="00C37DC4">
        <w:rPr>
          <w:i/>
          <w:iCs/>
          <w:color w:val="000000"/>
        </w:rPr>
        <w:t>Create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Password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protected</w:t>
      </w:r>
      <w:proofErr w:type="spellEnd"/>
      <w:r w:rsidR="00C37DC4" w:rsidRPr="00C37DC4">
        <w:rPr>
          <w:i/>
          <w:iCs/>
          <w:color w:val="000000"/>
        </w:rPr>
        <w:t xml:space="preserve"> HTML </w:t>
      </w:r>
      <w:proofErr w:type="spellStart"/>
      <w:r w:rsidR="00C37DC4" w:rsidRPr="00C37DC4">
        <w:rPr>
          <w:i/>
          <w:iCs/>
          <w:color w:val="000000"/>
        </w:rPr>
        <w:t>page</w:t>
      </w:r>
      <w:proofErr w:type="spellEnd"/>
      <w:r w:rsidR="00C37DC4" w:rsidRPr="00C37DC4">
        <w:rPr>
          <w:i/>
          <w:iCs/>
          <w:color w:val="000000"/>
        </w:rPr>
        <w:t xml:space="preserve"> in </w:t>
      </w:r>
      <w:proofErr w:type="spellStart"/>
      <w:r w:rsidR="00C37DC4" w:rsidRPr="00C37DC4">
        <w:rPr>
          <w:i/>
          <w:iCs/>
          <w:color w:val="000000"/>
        </w:rPr>
        <w:t>Website</w:t>
      </w:r>
      <w:proofErr w:type="spellEnd"/>
      <w:r w:rsid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r w:rsidR="00C37DC4" w:rsidRPr="00C37DC4">
        <w:rPr>
          <w:color w:val="000000"/>
        </w:rPr>
        <w:t>https://www.youtube.com/watch?v=7W17Z0X7swo&amp;ab_channel=TechGeekShan</w:t>
      </w:r>
    </w:p>
    <w:p w14:paraId="4C138550" w14:textId="6D45DBB3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2D6B40">
        <w:rPr>
          <w:bCs/>
        </w:rPr>
        <w:t>2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arduinoWebSockets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hyperlink r:id="rId30" w:history="1">
        <w:r w:rsidR="00C37DC4" w:rsidRPr="00936637">
          <w:rPr>
            <w:rStyle w:val="Hypertextovodkaz"/>
          </w:rPr>
          <w:t>https://github.com/Links2004/arduinoWebSockets</w:t>
        </w:r>
      </w:hyperlink>
      <w:r w:rsidR="00C37DC4">
        <w:rPr>
          <w:color w:val="000000"/>
        </w:rPr>
        <w:t xml:space="preserve"> </w:t>
      </w:r>
    </w:p>
    <w:p w14:paraId="23EE3038" w14:textId="73AB4E2A" w:rsidR="00AE6BCA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671CB7">
        <w:rPr>
          <w:bCs/>
        </w:rPr>
        <w:t>3</w:t>
      </w:r>
      <w:r w:rsidRPr="009A109D">
        <w:rPr>
          <w:bCs/>
        </w:rPr>
        <w:t>]</w:t>
      </w:r>
      <w:r w:rsidRPr="009A109D">
        <w:rPr>
          <w:bCs/>
        </w:rPr>
        <w:tab/>
      </w:r>
      <w:proofErr w:type="spellStart"/>
      <w:r w:rsidR="00C37DC4" w:rsidRPr="00C37DC4">
        <w:rPr>
          <w:i/>
          <w:iCs/>
          <w:color w:val="000000"/>
        </w:rPr>
        <w:t>Heart</w:t>
      </w:r>
      <w:proofErr w:type="spellEnd"/>
      <w:r w:rsidR="00C37DC4" w:rsidRPr="00C37DC4">
        <w:rPr>
          <w:i/>
          <w:iCs/>
          <w:color w:val="000000"/>
        </w:rPr>
        <w:t xml:space="preserve"> </w:t>
      </w:r>
      <w:proofErr w:type="spellStart"/>
      <w:r w:rsidR="00C37DC4" w:rsidRPr="00C37DC4">
        <w:rPr>
          <w:i/>
          <w:iCs/>
          <w:color w:val="000000"/>
        </w:rPr>
        <w:t>rate</w:t>
      </w:r>
      <w:proofErr w:type="spellEnd"/>
      <w:r w:rsidR="00C37DC4" w:rsidRPr="00C37DC4">
        <w:rPr>
          <w:i/>
          <w:iCs/>
          <w:color w:val="000000"/>
        </w:rPr>
        <w:t xml:space="preserve"> (HR) </w:t>
      </w:r>
      <w:proofErr w:type="spellStart"/>
      <w:r w:rsidR="00C37DC4" w:rsidRPr="00C37DC4">
        <w:rPr>
          <w:i/>
          <w:iCs/>
          <w:color w:val="000000"/>
        </w:rPr>
        <w:t>sensors</w:t>
      </w:r>
      <w:proofErr w:type="spellEnd"/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 xml:space="preserve">[online]. In: 18. 1. 2016 </w:t>
      </w:r>
      <w:r w:rsidR="00C32823" w:rsidRPr="009A109D">
        <w:rPr>
          <w:color w:val="000000"/>
        </w:rPr>
        <w:t xml:space="preserve">[cit. 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C32823" w:rsidRPr="009A109D">
        <w:rPr>
          <w:color w:val="000000"/>
        </w:rPr>
        <w:t>]. </w:t>
      </w:r>
      <w:r w:rsidR="00AE6BCA" w:rsidRPr="009A109D">
        <w:rPr>
          <w:color w:val="000000"/>
        </w:rPr>
        <w:t>Dostupné 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t>https://www.chipperbits.com/article/heartrate-sensor-modules/#digital-sensors-max30100rcwl-0530</w:t>
      </w:r>
    </w:p>
    <w:p w14:paraId="03BCAC3D" w14:textId="0A006CA7" w:rsidR="003F10F8" w:rsidRPr="009A109D" w:rsidRDefault="00AE6BCA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DF7289">
        <w:t>14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NA VODOTĚSNÉ TEPLOTNÍ ČIDLO DS18B20? </w:t>
      </w:r>
      <w:r w:rsidR="003F10F8"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3F10F8" w:rsidRPr="009A109D">
        <w:rPr>
          <w:color w:val="000000"/>
        </w:rPr>
        <w:t>]. Dostupné z:</w:t>
      </w:r>
      <w:r w:rsidR="00C37DC4">
        <w:rPr>
          <w:color w:val="000000"/>
        </w:rPr>
        <w:tab/>
      </w:r>
      <w:r w:rsidR="00C37DC4" w:rsidRPr="00C37DC4">
        <w:t>https://www.hwkitchen.cz/navody-hwkitchen/jak-na-vodotesne-teplotni-cidlo-ds18b20-arduino-navody/</w:t>
      </w:r>
    </w:p>
    <w:p w14:paraId="2E01A160" w14:textId="2FC54592" w:rsidR="00C37DC4" w:rsidRDefault="003167DD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lastRenderedPageBreak/>
        <w:t>[</w:t>
      </w:r>
      <w:r w:rsidR="00DF7289">
        <w:t>15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 xml:space="preserve">JAK PRACOVAT SE SENZORY DHT22 A DHT11? </w:t>
      </w:r>
      <w:r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C37DC4">
        <w:rPr>
          <w:color w:val="000000"/>
        </w:rPr>
        <w:tab/>
      </w:r>
      <w:r w:rsidR="00C37DC4" w:rsidRPr="00C37DC4">
        <w:rPr>
          <w:color w:val="000000"/>
        </w:rPr>
        <w:t>https://www.hwkitchen.cz/navody-hwkitchen/jak-pracovat-se-senzory-dht22-a-dht11-arduino-navody/</w:t>
      </w:r>
    </w:p>
    <w:p w14:paraId="6EDA8D04" w14:textId="77777777" w:rsidR="00C37DC4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</w:p>
    <w:p w14:paraId="2D2785DB" w14:textId="0673AC4E" w:rsidR="00E16B35" w:rsidRPr="00945962" w:rsidRDefault="00C37DC4" w:rsidP="00463E21">
      <w:pPr>
        <w:shd w:val="clear" w:color="auto" w:fill="FFFFFF"/>
        <w:spacing w:line="300" w:lineRule="atLeast"/>
        <w:ind w:left="705" w:hanging="705"/>
        <w:jc w:val="left"/>
        <w:rPr>
          <w:b/>
          <w:sz w:val="28"/>
          <w:szCs w:val="28"/>
        </w:rPr>
      </w:pPr>
      <w:r w:rsidRPr="009A109D">
        <w:t>[</w:t>
      </w:r>
      <w:r>
        <w:t>16</w:t>
      </w:r>
      <w:r w:rsidRPr="009A109D">
        <w:t>]</w:t>
      </w:r>
      <w:r w:rsidRPr="009A109D">
        <w:tab/>
      </w:r>
      <w:r w:rsidRPr="00C37DC4">
        <w:rPr>
          <w:i/>
          <w:iCs/>
          <w:color w:val="000000"/>
        </w:rPr>
        <w:t xml:space="preserve">ESP32 I2C </w:t>
      </w:r>
      <w:proofErr w:type="spellStart"/>
      <w:r w:rsidRPr="00C37DC4">
        <w:rPr>
          <w:i/>
          <w:iCs/>
          <w:color w:val="000000"/>
        </w:rPr>
        <w:t>Communication</w:t>
      </w:r>
      <w:proofErr w:type="spellEnd"/>
      <w:r w:rsidRPr="00C37DC4">
        <w:rPr>
          <w:i/>
          <w:iCs/>
          <w:color w:val="000000"/>
        </w:rPr>
        <w:t xml:space="preserve">: Set </w:t>
      </w:r>
      <w:proofErr w:type="spellStart"/>
      <w:r w:rsidRPr="00C37DC4">
        <w:rPr>
          <w:i/>
          <w:iCs/>
          <w:color w:val="000000"/>
        </w:rPr>
        <w:t>Pins</w:t>
      </w:r>
      <w:proofErr w:type="spellEnd"/>
      <w:r w:rsidRPr="00C37DC4">
        <w:rPr>
          <w:i/>
          <w:iCs/>
          <w:color w:val="000000"/>
        </w:rPr>
        <w:t xml:space="preserve">, </w:t>
      </w:r>
      <w:proofErr w:type="spellStart"/>
      <w:r w:rsidRPr="00C37DC4">
        <w:rPr>
          <w:i/>
          <w:iCs/>
          <w:color w:val="000000"/>
        </w:rPr>
        <w:t>Multiple</w:t>
      </w:r>
      <w:proofErr w:type="spellEnd"/>
      <w:r w:rsidRPr="00C37DC4">
        <w:rPr>
          <w:i/>
          <w:iCs/>
          <w:color w:val="000000"/>
        </w:rPr>
        <w:t xml:space="preserve"> Bus </w:t>
      </w:r>
      <w:proofErr w:type="spellStart"/>
      <w:r w:rsidRPr="00C37DC4">
        <w:rPr>
          <w:i/>
          <w:iCs/>
          <w:color w:val="000000"/>
        </w:rPr>
        <w:t>Interfaces</w:t>
      </w:r>
      <w:proofErr w:type="spellEnd"/>
      <w:r w:rsidRPr="00C37DC4">
        <w:rPr>
          <w:i/>
          <w:iCs/>
          <w:color w:val="000000"/>
        </w:rPr>
        <w:t xml:space="preserve"> and </w:t>
      </w:r>
      <w:proofErr w:type="spellStart"/>
      <w:r w:rsidRPr="00C37DC4">
        <w:rPr>
          <w:i/>
          <w:iCs/>
          <w:color w:val="000000"/>
        </w:rPr>
        <w:t>Peripherals</w:t>
      </w:r>
      <w:proofErr w:type="spellEnd"/>
      <w:r w:rsidRPr="00C37DC4">
        <w:rPr>
          <w:i/>
          <w:iCs/>
          <w:color w:val="000000"/>
        </w:rPr>
        <w:t xml:space="preserve"> (</w:t>
      </w:r>
      <w:proofErr w:type="spellStart"/>
      <w:r w:rsidRPr="00C37DC4">
        <w:rPr>
          <w:i/>
          <w:iCs/>
          <w:color w:val="000000"/>
        </w:rPr>
        <w:t>Arduino</w:t>
      </w:r>
      <w:proofErr w:type="spellEnd"/>
      <w:r w:rsidRPr="00C37DC4">
        <w:rPr>
          <w:i/>
          <w:iCs/>
          <w:color w:val="000000"/>
        </w:rPr>
        <w:t xml:space="preserve"> IDE) </w:t>
      </w:r>
      <w:r w:rsidRPr="009A109D">
        <w:rPr>
          <w:color w:val="000000"/>
        </w:rPr>
        <w:t>[online]. [cit. </w:t>
      </w:r>
      <w:r>
        <w:rPr>
          <w:color w:val="000000"/>
        </w:rPr>
        <w:t>2021</w:t>
      </w:r>
      <w:r w:rsidRPr="009A109D">
        <w:rPr>
          <w:color w:val="000000"/>
        </w:rPr>
        <w:t>-</w:t>
      </w:r>
      <w:r>
        <w:rPr>
          <w:color w:val="000000"/>
        </w:rPr>
        <w:t>1</w:t>
      </w:r>
      <w:r w:rsidRPr="009A109D">
        <w:rPr>
          <w:color w:val="000000"/>
        </w:rPr>
        <w:t>-</w:t>
      </w:r>
      <w:r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37DC4">
        <w:rPr>
          <w:color w:val="000000"/>
        </w:rPr>
        <w:t>https://randomnerdtutorials.com/esp32-i2c-communication-arduino-ide/</w:t>
      </w:r>
    </w:p>
    <w:sectPr w:rsidR="00E16B35" w:rsidRPr="00945962" w:rsidSect="0060215F">
      <w:headerReference w:type="default" r:id="rId31"/>
      <w:footerReference w:type="default" r:id="rId32"/>
      <w:pgSz w:w="11907" w:h="16840" w:code="9"/>
      <w:pgMar w:top="1134" w:right="851" w:bottom="851" w:left="1418" w:header="851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36138" w14:textId="77777777" w:rsidR="00B06EB9" w:rsidRDefault="00B06EB9">
      <w:r>
        <w:separator/>
      </w:r>
    </w:p>
    <w:p w14:paraId="37C56574" w14:textId="77777777" w:rsidR="00B06EB9" w:rsidRDefault="00B06EB9"/>
  </w:endnote>
  <w:endnote w:type="continuationSeparator" w:id="0">
    <w:p w14:paraId="5321037C" w14:textId="77777777" w:rsidR="00B06EB9" w:rsidRDefault="00B06EB9">
      <w:r>
        <w:continuationSeparator/>
      </w:r>
    </w:p>
    <w:p w14:paraId="348F80B8" w14:textId="77777777" w:rsidR="00B06EB9" w:rsidRDefault="00B06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04C4" w14:textId="77777777" w:rsidR="001E062E" w:rsidRDefault="001E062E">
    <w:pPr>
      <w:pStyle w:val="Zpat"/>
      <w:jc w:val="center"/>
    </w:pPr>
  </w:p>
  <w:p w14:paraId="141C8316" w14:textId="77777777" w:rsidR="001E062E" w:rsidRDefault="001E06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959882"/>
      <w:docPartObj>
        <w:docPartGallery w:val="Page Numbers (Bottom of Page)"/>
        <w:docPartUnique/>
      </w:docPartObj>
    </w:sdtPr>
    <w:sdtEndPr/>
    <w:sdtContent>
      <w:p w14:paraId="4B26F0F3" w14:textId="1E9D5FE1" w:rsidR="00463E21" w:rsidRDefault="00463E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F98B5" w14:textId="77777777" w:rsidR="001E062E" w:rsidRDefault="001E06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704F3" w14:textId="77777777" w:rsidR="00B06EB9" w:rsidRDefault="00B06EB9">
      <w:r>
        <w:separator/>
      </w:r>
    </w:p>
    <w:p w14:paraId="3705C71A" w14:textId="77777777" w:rsidR="00B06EB9" w:rsidRDefault="00B06EB9"/>
  </w:footnote>
  <w:footnote w:type="continuationSeparator" w:id="0">
    <w:p w14:paraId="5DA7DC6E" w14:textId="77777777" w:rsidR="00B06EB9" w:rsidRDefault="00B06EB9">
      <w:r>
        <w:continuationSeparator/>
      </w:r>
    </w:p>
    <w:p w14:paraId="0BC056C9" w14:textId="77777777" w:rsidR="00B06EB9" w:rsidRDefault="00B06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DBE" w14:textId="77777777" w:rsidR="001E062E" w:rsidRDefault="001E062E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8B74" w14:textId="77777777" w:rsidR="001E062E" w:rsidRPr="000F1F8E" w:rsidRDefault="001E062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759C"/>
    <w:multiLevelType w:val="multilevel"/>
    <w:tmpl w:val="1CAC4B4C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27"/>
        </w:tabs>
        <w:ind w:left="0" w:firstLine="0"/>
      </w:pPr>
      <w:rPr>
        <w:rFonts w:hint="default"/>
        <w:i w:val="0"/>
        <w:color w:val="auto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6D81BD7"/>
    <w:multiLevelType w:val="multilevel"/>
    <w:tmpl w:val="7250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26219"/>
    <w:multiLevelType w:val="multilevel"/>
    <w:tmpl w:val="5AC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A1CD4"/>
    <w:multiLevelType w:val="multilevel"/>
    <w:tmpl w:val="2F72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C2A76"/>
    <w:multiLevelType w:val="multilevel"/>
    <w:tmpl w:val="5170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F28D3"/>
    <w:multiLevelType w:val="multilevel"/>
    <w:tmpl w:val="B62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65DB0"/>
    <w:multiLevelType w:val="multilevel"/>
    <w:tmpl w:val="EEB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C0538"/>
    <w:multiLevelType w:val="multilevel"/>
    <w:tmpl w:val="D0B6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86625"/>
    <w:multiLevelType w:val="multilevel"/>
    <w:tmpl w:val="CD7A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91C71"/>
    <w:multiLevelType w:val="multilevel"/>
    <w:tmpl w:val="C5F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45CE5"/>
    <w:multiLevelType w:val="multilevel"/>
    <w:tmpl w:val="059E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1"/>
  </w:num>
  <w:num w:numId="15">
    <w:abstractNumId w:val="11"/>
  </w:num>
  <w:num w:numId="1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1EA4"/>
    <w:rsid w:val="0001380E"/>
    <w:rsid w:val="000149CF"/>
    <w:rsid w:val="000155A7"/>
    <w:rsid w:val="000228C7"/>
    <w:rsid w:val="00025F47"/>
    <w:rsid w:val="00032E39"/>
    <w:rsid w:val="00035B04"/>
    <w:rsid w:val="000421E0"/>
    <w:rsid w:val="00046525"/>
    <w:rsid w:val="00047BB0"/>
    <w:rsid w:val="00055845"/>
    <w:rsid w:val="00070555"/>
    <w:rsid w:val="00070758"/>
    <w:rsid w:val="00071ADE"/>
    <w:rsid w:val="00074590"/>
    <w:rsid w:val="00080B6D"/>
    <w:rsid w:val="0008105F"/>
    <w:rsid w:val="00081A3D"/>
    <w:rsid w:val="0008229F"/>
    <w:rsid w:val="0008497F"/>
    <w:rsid w:val="00087F32"/>
    <w:rsid w:val="0009258E"/>
    <w:rsid w:val="00097C17"/>
    <w:rsid w:val="000B40C6"/>
    <w:rsid w:val="000C5BA1"/>
    <w:rsid w:val="000D0E4D"/>
    <w:rsid w:val="000D1367"/>
    <w:rsid w:val="000D4C6F"/>
    <w:rsid w:val="000E026A"/>
    <w:rsid w:val="000E032E"/>
    <w:rsid w:val="000E4329"/>
    <w:rsid w:val="000F1F8E"/>
    <w:rsid w:val="000F391A"/>
    <w:rsid w:val="000F4EF1"/>
    <w:rsid w:val="000F5BAC"/>
    <w:rsid w:val="000F5ED1"/>
    <w:rsid w:val="000F64FF"/>
    <w:rsid w:val="001047FB"/>
    <w:rsid w:val="0010492C"/>
    <w:rsid w:val="00106D4A"/>
    <w:rsid w:val="001122A6"/>
    <w:rsid w:val="00124594"/>
    <w:rsid w:val="001315B8"/>
    <w:rsid w:val="00131D49"/>
    <w:rsid w:val="00133BAE"/>
    <w:rsid w:val="00134FF4"/>
    <w:rsid w:val="00137BB1"/>
    <w:rsid w:val="00152D2F"/>
    <w:rsid w:val="001542A3"/>
    <w:rsid w:val="00156A8A"/>
    <w:rsid w:val="00157365"/>
    <w:rsid w:val="00157D1C"/>
    <w:rsid w:val="00157EC8"/>
    <w:rsid w:val="00166076"/>
    <w:rsid w:val="001676A8"/>
    <w:rsid w:val="001676FF"/>
    <w:rsid w:val="0017033B"/>
    <w:rsid w:val="00171FCE"/>
    <w:rsid w:val="00177EA3"/>
    <w:rsid w:val="0019520C"/>
    <w:rsid w:val="001A0EB3"/>
    <w:rsid w:val="001B6F92"/>
    <w:rsid w:val="001D39EF"/>
    <w:rsid w:val="001E062E"/>
    <w:rsid w:val="001E1B63"/>
    <w:rsid w:val="001F296B"/>
    <w:rsid w:val="001F423D"/>
    <w:rsid w:val="001F7EA8"/>
    <w:rsid w:val="0020165B"/>
    <w:rsid w:val="00202AA2"/>
    <w:rsid w:val="002067F2"/>
    <w:rsid w:val="00215CF3"/>
    <w:rsid w:val="00217F70"/>
    <w:rsid w:val="00223D28"/>
    <w:rsid w:val="0022795B"/>
    <w:rsid w:val="00230592"/>
    <w:rsid w:val="00242924"/>
    <w:rsid w:val="00243E4C"/>
    <w:rsid w:val="002463E9"/>
    <w:rsid w:val="002471B1"/>
    <w:rsid w:val="002569E8"/>
    <w:rsid w:val="002606D7"/>
    <w:rsid w:val="00261454"/>
    <w:rsid w:val="002619F2"/>
    <w:rsid w:val="00263A3B"/>
    <w:rsid w:val="00265445"/>
    <w:rsid w:val="00280946"/>
    <w:rsid w:val="002810D2"/>
    <w:rsid w:val="002823B7"/>
    <w:rsid w:val="00284776"/>
    <w:rsid w:val="00286700"/>
    <w:rsid w:val="0029056B"/>
    <w:rsid w:val="00294C06"/>
    <w:rsid w:val="00294E53"/>
    <w:rsid w:val="002A055D"/>
    <w:rsid w:val="002B67E8"/>
    <w:rsid w:val="002D3A64"/>
    <w:rsid w:val="002D5475"/>
    <w:rsid w:val="002D6B40"/>
    <w:rsid w:val="002E060B"/>
    <w:rsid w:val="002F0B53"/>
    <w:rsid w:val="002F3109"/>
    <w:rsid w:val="002F6C93"/>
    <w:rsid w:val="002F75CE"/>
    <w:rsid w:val="002F7835"/>
    <w:rsid w:val="00302B56"/>
    <w:rsid w:val="00304657"/>
    <w:rsid w:val="00304AA7"/>
    <w:rsid w:val="003053CB"/>
    <w:rsid w:val="003078C6"/>
    <w:rsid w:val="003142E8"/>
    <w:rsid w:val="003167DD"/>
    <w:rsid w:val="00316963"/>
    <w:rsid w:val="00320CEC"/>
    <w:rsid w:val="00325A72"/>
    <w:rsid w:val="00327C44"/>
    <w:rsid w:val="00331459"/>
    <w:rsid w:val="00331AC0"/>
    <w:rsid w:val="00331B7D"/>
    <w:rsid w:val="00332C64"/>
    <w:rsid w:val="00335379"/>
    <w:rsid w:val="003466F2"/>
    <w:rsid w:val="003527AA"/>
    <w:rsid w:val="00357C3B"/>
    <w:rsid w:val="00362D80"/>
    <w:rsid w:val="003652EE"/>
    <w:rsid w:val="003662BF"/>
    <w:rsid w:val="00366BEB"/>
    <w:rsid w:val="00371F4C"/>
    <w:rsid w:val="00374FDB"/>
    <w:rsid w:val="0037500F"/>
    <w:rsid w:val="00381445"/>
    <w:rsid w:val="003826F1"/>
    <w:rsid w:val="003844A7"/>
    <w:rsid w:val="00386B41"/>
    <w:rsid w:val="0039116B"/>
    <w:rsid w:val="003A19EC"/>
    <w:rsid w:val="003A5991"/>
    <w:rsid w:val="003A5D03"/>
    <w:rsid w:val="003A6913"/>
    <w:rsid w:val="003B05B9"/>
    <w:rsid w:val="003B2FB6"/>
    <w:rsid w:val="003C074D"/>
    <w:rsid w:val="003C123D"/>
    <w:rsid w:val="003C242E"/>
    <w:rsid w:val="003D0FAC"/>
    <w:rsid w:val="003D24E8"/>
    <w:rsid w:val="003D612E"/>
    <w:rsid w:val="003E617B"/>
    <w:rsid w:val="003E62BA"/>
    <w:rsid w:val="003F10F8"/>
    <w:rsid w:val="00403842"/>
    <w:rsid w:val="00423AC0"/>
    <w:rsid w:val="00424072"/>
    <w:rsid w:val="00426DAD"/>
    <w:rsid w:val="0044453B"/>
    <w:rsid w:val="004579B9"/>
    <w:rsid w:val="00463E21"/>
    <w:rsid w:val="004807B1"/>
    <w:rsid w:val="004810DB"/>
    <w:rsid w:val="00483A69"/>
    <w:rsid w:val="00486309"/>
    <w:rsid w:val="004A04C8"/>
    <w:rsid w:val="004A12E0"/>
    <w:rsid w:val="004A4791"/>
    <w:rsid w:val="004A58F3"/>
    <w:rsid w:val="004A7568"/>
    <w:rsid w:val="004C4FC5"/>
    <w:rsid w:val="004D4D60"/>
    <w:rsid w:val="004E5EB4"/>
    <w:rsid w:val="004F06ED"/>
    <w:rsid w:val="004F0934"/>
    <w:rsid w:val="004F1FB2"/>
    <w:rsid w:val="004F6A1E"/>
    <w:rsid w:val="00502EBC"/>
    <w:rsid w:val="00511CAD"/>
    <w:rsid w:val="005136A7"/>
    <w:rsid w:val="00522A27"/>
    <w:rsid w:val="00532415"/>
    <w:rsid w:val="0053342D"/>
    <w:rsid w:val="0053650F"/>
    <w:rsid w:val="00540536"/>
    <w:rsid w:val="00545CC1"/>
    <w:rsid w:val="00550066"/>
    <w:rsid w:val="00550F86"/>
    <w:rsid w:val="0055489A"/>
    <w:rsid w:val="00560F3D"/>
    <w:rsid w:val="005665A9"/>
    <w:rsid w:val="00570D9F"/>
    <w:rsid w:val="0057228A"/>
    <w:rsid w:val="00585FD4"/>
    <w:rsid w:val="00590D2E"/>
    <w:rsid w:val="00594D38"/>
    <w:rsid w:val="005A1A10"/>
    <w:rsid w:val="005C0E5F"/>
    <w:rsid w:val="005C1F7B"/>
    <w:rsid w:val="005C3151"/>
    <w:rsid w:val="005C38FC"/>
    <w:rsid w:val="005D031F"/>
    <w:rsid w:val="005D1E42"/>
    <w:rsid w:val="005D5047"/>
    <w:rsid w:val="005D5EFD"/>
    <w:rsid w:val="005E2606"/>
    <w:rsid w:val="005E2CBE"/>
    <w:rsid w:val="005E4B29"/>
    <w:rsid w:val="005F3335"/>
    <w:rsid w:val="005F7742"/>
    <w:rsid w:val="0060215F"/>
    <w:rsid w:val="006022A1"/>
    <w:rsid w:val="00614852"/>
    <w:rsid w:val="00617562"/>
    <w:rsid w:val="00622D1C"/>
    <w:rsid w:val="00625ABB"/>
    <w:rsid w:val="0063255D"/>
    <w:rsid w:val="00632F1B"/>
    <w:rsid w:val="006374FE"/>
    <w:rsid w:val="0064089A"/>
    <w:rsid w:val="00657ACD"/>
    <w:rsid w:val="00662A2C"/>
    <w:rsid w:val="00662A5C"/>
    <w:rsid w:val="00662E96"/>
    <w:rsid w:val="00670C04"/>
    <w:rsid w:val="00671CB7"/>
    <w:rsid w:val="006724F3"/>
    <w:rsid w:val="00676A3A"/>
    <w:rsid w:val="00680144"/>
    <w:rsid w:val="00685F71"/>
    <w:rsid w:val="0069175F"/>
    <w:rsid w:val="00691B51"/>
    <w:rsid w:val="00692191"/>
    <w:rsid w:val="00693C96"/>
    <w:rsid w:val="006945EE"/>
    <w:rsid w:val="006A5E6F"/>
    <w:rsid w:val="006A7C67"/>
    <w:rsid w:val="006B0086"/>
    <w:rsid w:val="006B523A"/>
    <w:rsid w:val="006C1D37"/>
    <w:rsid w:val="006C2C63"/>
    <w:rsid w:val="006D1D26"/>
    <w:rsid w:val="006D74A8"/>
    <w:rsid w:val="006E0966"/>
    <w:rsid w:val="006E2B97"/>
    <w:rsid w:val="006E6C7F"/>
    <w:rsid w:val="0070571A"/>
    <w:rsid w:val="007117A3"/>
    <w:rsid w:val="007228E4"/>
    <w:rsid w:val="00726A37"/>
    <w:rsid w:val="00730B9F"/>
    <w:rsid w:val="00735881"/>
    <w:rsid w:val="0073647B"/>
    <w:rsid w:val="00750868"/>
    <w:rsid w:val="00753F13"/>
    <w:rsid w:val="0075523A"/>
    <w:rsid w:val="00756E7C"/>
    <w:rsid w:val="007576D8"/>
    <w:rsid w:val="007728CF"/>
    <w:rsid w:val="00797E45"/>
    <w:rsid w:val="007A43BB"/>
    <w:rsid w:val="007A78E8"/>
    <w:rsid w:val="007B5CF3"/>
    <w:rsid w:val="007C0E0D"/>
    <w:rsid w:val="007C1254"/>
    <w:rsid w:val="007C373A"/>
    <w:rsid w:val="007C4434"/>
    <w:rsid w:val="007C5EE2"/>
    <w:rsid w:val="007E5EC3"/>
    <w:rsid w:val="007E74FE"/>
    <w:rsid w:val="007F1751"/>
    <w:rsid w:val="007F3A2A"/>
    <w:rsid w:val="007F4245"/>
    <w:rsid w:val="007F55CE"/>
    <w:rsid w:val="007F55D2"/>
    <w:rsid w:val="00802D4F"/>
    <w:rsid w:val="0081030E"/>
    <w:rsid w:val="00811BD3"/>
    <w:rsid w:val="00811D5A"/>
    <w:rsid w:val="0081471C"/>
    <w:rsid w:val="008171FD"/>
    <w:rsid w:val="00821259"/>
    <w:rsid w:val="00821DC5"/>
    <w:rsid w:val="00826E6E"/>
    <w:rsid w:val="00837063"/>
    <w:rsid w:val="00842DF7"/>
    <w:rsid w:val="00846EF6"/>
    <w:rsid w:val="008471B0"/>
    <w:rsid w:val="008471FB"/>
    <w:rsid w:val="00855A83"/>
    <w:rsid w:val="008573EC"/>
    <w:rsid w:val="0086790E"/>
    <w:rsid w:val="00872D50"/>
    <w:rsid w:val="0087774F"/>
    <w:rsid w:val="008807A8"/>
    <w:rsid w:val="0088314B"/>
    <w:rsid w:val="00886427"/>
    <w:rsid w:val="008907EA"/>
    <w:rsid w:val="00890922"/>
    <w:rsid w:val="00891356"/>
    <w:rsid w:val="00896E56"/>
    <w:rsid w:val="008B0809"/>
    <w:rsid w:val="008B6730"/>
    <w:rsid w:val="008C0881"/>
    <w:rsid w:val="008C2D89"/>
    <w:rsid w:val="008D4896"/>
    <w:rsid w:val="008D52AE"/>
    <w:rsid w:val="008E355D"/>
    <w:rsid w:val="008E5AB1"/>
    <w:rsid w:val="008E7B76"/>
    <w:rsid w:val="008F58B4"/>
    <w:rsid w:val="008F72FF"/>
    <w:rsid w:val="00904DFF"/>
    <w:rsid w:val="00907764"/>
    <w:rsid w:val="00907A50"/>
    <w:rsid w:val="009107E0"/>
    <w:rsid w:val="00912BF0"/>
    <w:rsid w:val="00915D90"/>
    <w:rsid w:val="00917522"/>
    <w:rsid w:val="009265E4"/>
    <w:rsid w:val="00940795"/>
    <w:rsid w:val="009425E5"/>
    <w:rsid w:val="0094400E"/>
    <w:rsid w:val="00945962"/>
    <w:rsid w:val="0095060A"/>
    <w:rsid w:val="009547B5"/>
    <w:rsid w:val="00963D1B"/>
    <w:rsid w:val="0096535C"/>
    <w:rsid w:val="00967F73"/>
    <w:rsid w:val="009807D3"/>
    <w:rsid w:val="0098347D"/>
    <w:rsid w:val="009838D2"/>
    <w:rsid w:val="0098466F"/>
    <w:rsid w:val="009910B6"/>
    <w:rsid w:val="009A109D"/>
    <w:rsid w:val="009A73C5"/>
    <w:rsid w:val="009A742E"/>
    <w:rsid w:val="009B129D"/>
    <w:rsid w:val="009B6A87"/>
    <w:rsid w:val="009B7B60"/>
    <w:rsid w:val="009E13AC"/>
    <w:rsid w:val="009E29C6"/>
    <w:rsid w:val="009E7B9B"/>
    <w:rsid w:val="009E7EAB"/>
    <w:rsid w:val="009F441F"/>
    <w:rsid w:val="009F6054"/>
    <w:rsid w:val="00A00297"/>
    <w:rsid w:val="00A0246F"/>
    <w:rsid w:val="00A0304C"/>
    <w:rsid w:val="00A05882"/>
    <w:rsid w:val="00A07095"/>
    <w:rsid w:val="00A07699"/>
    <w:rsid w:val="00A1344E"/>
    <w:rsid w:val="00A15971"/>
    <w:rsid w:val="00A22D6D"/>
    <w:rsid w:val="00A476D8"/>
    <w:rsid w:val="00A5215D"/>
    <w:rsid w:val="00A52349"/>
    <w:rsid w:val="00A53909"/>
    <w:rsid w:val="00A677E7"/>
    <w:rsid w:val="00A72EFD"/>
    <w:rsid w:val="00A75058"/>
    <w:rsid w:val="00A76747"/>
    <w:rsid w:val="00A77613"/>
    <w:rsid w:val="00A97328"/>
    <w:rsid w:val="00AA5317"/>
    <w:rsid w:val="00AA66C1"/>
    <w:rsid w:val="00AB0A49"/>
    <w:rsid w:val="00AB18DA"/>
    <w:rsid w:val="00AB217B"/>
    <w:rsid w:val="00AB4C15"/>
    <w:rsid w:val="00AC1EBE"/>
    <w:rsid w:val="00AC2127"/>
    <w:rsid w:val="00AC31BA"/>
    <w:rsid w:val="00AC4000"/>
    <w:rsid w:val="00AC7BB6"/>
    <w:rsid w:val="00AE4E95"/>
    <w:rsid w:val="00AE5523"/>
    <w:rsid w:val="00AE6BCA"/>
    <w:rsid w:val="00AF00D2"/>
    <w:rsid w:val="00AF0885"/>
    <w:rsid w:val="00AF7342"/>
    <w:rsid w:val="00B04E73"/>
    <w:rsid w:val="00B06EB9"/>
    <w:rsid w:val="00B103FF"/>
    <w:rsid w:val="00B11588"/>
    <w:rsid w:val="00B15EDF"/>
    <w:rsid w:val="00B214C5"/>
    <w:rsid w:val="00B221B7"/>
    <w:rsid w:val="00B26A04"/>
    <w:rsid w:val="00B308DE"/>
    <w:rsid w:val="00B30D23"/>
    <w:rsid w:val="00B31B65"/>
    <w:rsid w:val="00B32B6A"/>
    <w:rsid w:val="00B35EAE"/>
    <w:rsid w:val="00B44A72"/>
    <w:rsid w:val="00B56271"/>
    <w:rsid w:val="00B57E7F"/>
    <w:rsid w:val="00B61455"/>
    <w:rsid w:val="00B63837"/>
    <w:rsid w:val="00B75E70"/>
    <w:rsid w:val="00B8449A"/>
    <w:rsid w:val="00B8502A"/>
    <w:rsid w:val="00B8750A"/>
    <w:rsid w:val="00B97E74"/>
    <w:rsid w:val="00BA4313"/>
    <w:rsid w:val="00BA5883"/>
    <w:rsid w:val="00BA7C87"/>
    <w:rsid w:val="00BB3B58"/>
    <w:rsid w:val="00BC0589"/>
    <w:rsid w:val="00BD48EF"/>
    <w:rsid w:val="00BD4D22"/>
    <w:rsid w:val="00BD55BE"/>
    <w:rsid w:val="00BE57F8"/>
    <w:rsid w:val="00BE6242"/>
    <w:rsid w:val="00BE7DB9"/>
    <w:rsid w:val="00BF29B3"/>
    <w:rsid w:val="00BF6D57"/>
    <w:rsid w:val="00C0345F"/>
    <w:rsid w:val="00C049CE"/>
    <w:rsid w:val="00C128CD"/>
    <w:rsid w:val="00C26D8A"/>
    <w:rsid w:val="00C32823"/>
    <w:rsid w:val="00C32BF3"/>
    <w:rsid w:val="00C34631"/>
    <w:rsid w:val="00C37DC4"/>
    <w:rsid w:val="00C41E0F"/>
    <w:rsid w:val="00C459D8"/>
    <w:rsid w:val="00C4631A"/>
    <w:rsid w:val="00C576D3"/>
    <w:rsid w:val="00C60C7D"/>
    <w:rsid w:val="00C70CB7"/>
    <w:rsid w:val="00C70DD1"/>
    <w:rsid w:val="00C758A0"/>
    <w:rsid w:val="00C85E96"/>
    <w:rsid w:val="00C91564"/>
    <w:rsid w:val="00C925A2"/>
    <w:rsid w:val="00C94091"/>
    <w:rsid w:val="00C94641"/>
    <w:rsid w:val="00C970AB"/>
    <w:rsid w:val="00CA2713"/>
    <w:rsid w:val="00CA334A"/>
    <w:rsid w:val="00CA3973"/>
    <w:rsid w:val="00CB0EBC"/>
    <w:rsid w:val="00CB6E59"/>
    <w:rsid w:val="00CC2946"/>
    <w:rsid w:val="00CC7366"/>
    <w:rsid w:val="00CD1967"/>
    <w:rsid w:val="00CD3652"/>
    <w:rsid w:val="00CD380A"/>
    <w:rsid w:val="00CE2BC4"/>
    <w:rsid w:val="00CE3159"/>
    <w:rsid w:val="00CF1F88"/>
    <w:rsid w:val="00CF321F"/>
    <w:rsid w:val="00CF7670"/>
    <w:rsid w:val="00D0280C"/>
    <w:rsid w:val="00D02D43"/>
    <w:rsid w:val="00D04544"/>
    <w:rsid w:val="00D04AE6"/>
    <w:rsid w:val="00D054DB"/>
    <w:rsid w:val="00D059FC"/>
    <w:rsid w:val="00D067B5"/>
    <w:rsid w:val="00D12AB2"/>
    <w:rsid w:val="00D1598B"/>
    <w:rsid w:val="00D17DE7"/>
    <w:rsid w:val="00D205FD"/>
    <w:rsid w:val="00D301B4"/>
    <w:rsid w:val="00D31C02"/>
    <w:rsid w:val="00D3776E"/>
    <w:rsid w:val="00D41AB3"/>
    <w:rsid w:val="00D41F67"/>
    <w:rsid w:val="00D431D4"/>
    <w:rsid w:val="00D433EA"/>
    <w:rsid w:val="00D45EBD"/>
    <w:rsid w:val="00D46FDD"/>
    <w:rsid w:val="00D50F0C"/>
    <w:rsid w:val="00D52F36"/>
    <w:rsid w:val="00D62FA2"/>
    <w:rsid w:val="00D63016"/>
    <w:rsid w:val="00D72EB1"/>
    <w:rsid w:val="00D75539"/>
    <w:rsid w:val="00D765BF"/>
    <w:rsid w:val="00D80E60"/>
    <w:rsid w:val="00D8202B"/>
    <w:rsid w:val="00D83900"/>
    <w:rsid w:val="00D92D12"/>
    <w:rsid w:val="00D94485"/>
    <w:rsid w:val="00D967BB"/>
    <w:rsid w:val="00DA4997"/>
    <w:rsid w:val="00DB00E1"/>
    <w:rsid w:val="00DB42AE"/>
    <w:rsid w:val="00DD682E"/>
    <w:rsid w:val="00DE1872"/>
    <w:rsid w:val="00DE22E0"/>
    <w:rsid w:val="00DE4228"/>
    <w:rsid w:val="00DF418D"/>
    <w:rsid w:val="00DF58C6"/>
    <w:rsid w:val="00DF7289"/>
    <w:rsid w:val="00E06211"/>
    <w:rsid w:val="00E078A9"/>
    <w:rsid w:val="00E11CF3"/>
    <w:rsid w:val="00E14BCC"/>
    <w:rsid w:val="00E15D00"/>
    <w:rsid w:val="00E15FA1"/>
    <w:rsid w:val="00E16B35"/>
    <w:rsid w:val="00E219C1"/>
    <w:rsid w:val="00E25320"/>
    <w:rsid w:val="00E37554"/>
    <w:rsid w:val="00E41AE1"/>
    <w:rsid w:val="00E41FE3"/>
    <w:rsid w:val="00E53D6F"/>
    <w:rsid w:val="00E5416C"/>
    <w:rsid w:val="00E55965"/>
    <w:rsid w:val="00E579D2"/>
    <w:rsid w:val="00E61EC4"/>
    <w:rsid w:val="00E64EAD"/>
    <w:rsid w:val="00E72C60"/>
    <w:rsid w:val="00E74132"/>
    <w:rsid w:val="00E744A6"/>
    <w:rsid w:val="00E770B7"/>
    <w:rsid w:val="00E86AF3"/>
    <w:rsid w:val="00E8731E"/>
    <w:rsid w:val="00E8756C"/>
    <w:rsid w:val="00E96246"/>
    <w:rsid w:val="00E9780B"/>
    <w:rsid w:val="00EA4374"/>
    <w:rsid w:val="00EA55ED"/>
    <w:rsid w:val="00EA693D"/>
    <w:rsid w:val="00EA74E2"/>
    <w:rsid w:val="00EB0D51"/>
    <w:rsid w:val="00EB3CDC"/>
    <w:rsid w:val="00EB4CA6"/>
    <w:rsid w:val="00EC36A4"/>
    <w:rsid w:val="00EC41DD"/>
    <w:rsid w:val="00EC43BA"/>
    <w:rsid w:val="00EC5373"/>
    <w:rsid w:val="00EC631E"/>
    <w:rsid w:val="00ED1DE4"/>
    <w:rsid w:val="00ED71C0"/>
    <w:rsid w:val="00EE1171"/>
    <w:rsid w:val="00EE37D1"/>
    <w:rsid w:val="00EE69F1"/>
    <w:rsid w:val="00EF14B4"/>
    <w:rsid w:val="00EF22C8"/>
    <w:rsid w:val="00EF4543"/>
    <w:rsid w:val="00F03DA6"/>
    <w:rsid w:val="00F06331"/>
    <w:rsid w:val="00F0737C"/>
    <w:rsid w:val="00F07F02"/>
    <w:rsid w:val="00F10824"/>
    <w:rsid w:val="00F12A17"/>
    <w:rsid w:val="00F17366"/>
    <w:rsid w:val="00F17E62"/>
    <w:rsid w:val="00F20128"/>
    <w:rsid w:val="00F22A3F"/>
    <w:rsid w:val="00F22EB3"/>
    <w:rsid w:val="00F234BE"/>
    <w:rsid w:val="00F23DC5"/>
    <w:rsid w:val="00F257C9"/>
    <w:rsid w:val="00F26DE6"/>
    <w:rsid w:val="00F3760E"/>
    <w:rsid w:val="00F37E49"/>
    <w:rsid w:val="00F41FF1"/>
    <w:rsid w:val="00F42CCF"/>
    <w:rsid w:val="00F430F9"/>
    <w:rsid w:val="00F43C53"/>
    <w:rsid w:val="00F44B94"/>
    <w:rsid w:val="00F45C54"/>
    <w:rsid w:val="00F55797"/>
    <w:rsid w:val="00F720E2"/>
    <w:rsid w:val="00F8275C"/>
    <w:rsid w:val="00F8292D"/>
    <w:rsid w:val="00F84EDB"/>
    <w:rsid w:val="00F87F7C"/>
    <w:rsid w:val="00F93B55"/>
    <w:rsid w:val="00F93DD9"/>
    <w:rsid w:val="00F94A83"/>
    <w:rsid w:val="00F973E7"/>
    <w:rsid w:val="00FA07B3"/>
    <w:rsid w:val="00FA158C"/>
    <w:rsid w:val="00FA2B6B"/>
    <w:rsid w:val="00FA586B"/>
    <w:rsid w:val="00FA75DE"/>
    <w:rsid w:val="00FB5100"/>
    <w:rsid w:val="00FB7D3D"/>
    <w:rsid w:val="00FC1F9B"/>
    <w:rsid w:val="00FD1292"/>
    <w:rsid w:val="00FD197D"/>
    <w:rsid w:val="00FD4A89"/>
    <w:rsid w:val="00FE356B"/>
    <w:rsid w:val="00FE6206"/>
    <w:rsid w:val="00FE7485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32BF7"/>
  <w15:docId w15:val="{BF9BD6B1-CBED-482A-98AF-F30B556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E2606"/>
    <w:pPr>
      <w:keepNext/>
      <w:numPr>
        <w:ilvl w:val="2"/>
        <w:numId w:val="2"/>
      </w:numPr>
      <w:tabs>
        <w:tab w:val="left" w:pos="0"/>
        <w:tab w:val="left" w:pos="1134"/>
      </w:tabs>
      <w:spacing w:before="240"/>
      <w:ind w:left="0" w:firstLine="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5E2606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5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C074D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12BF0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12BF0"/>
  </w:style>
  <w:style w:type="character" w:customStyle="1" w:styleId="PedmtkomenteChar">
    <w:name w:val="Předmět komentáře Char"/>
    <w:link w:val="Pedmtkomente"/>
    <w:uiPriority w:val="99"/>
    <w:semiHidden/>
    <w:rsid w:val="00912BF0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945962"/>
    <w:rPr>
      <w:color w:val="605E5C"/>
      <w:shd w:val="clear" w:color="auto" w:fill="E1DFDD"/>
    </w:rPr>
  </w:style>
  <w:style w:type="paragraph" w:customStyle="1" w:styleId="alt">
    <w:name w:val="alt"/>
    <w:basedOn w:val="Normln"/>
    <w:rsid w:val="0098347D"/>
    <w:pPr>
      <w:spacing w:before="100" w:beforeAutospacing="1" w:after="100" w:afterAutospacing="1" w:line="240" w:lineRule="auto"/>
      <w:jc w:val="left"/>
    </w:pPr>
  </w:style>
  <w:style w:type="character" w:customStyle="1" w:styleId="keyword">
    <w:name w:val="keyword"/>
    <w:basedOn w:val="Standardnpsmoodstavce"/>
    <w:rsid w:val="0098347D"/>
  </w:style>
  <w:style w:type="character" w:customStyle="1" w:styleId="string">
    <w:name w:val="string"/>
    <w:basedOn w:val="Standardnpsmoodstavce"/>
    <w:rsid w:val="0098347D"/>
  </w:style>
  <w:style w:type="character" w:customStyle="1" w:styleId="comment">
    <w:name w:val="comment"/>
    <w:basedOn w:val="Standardnpsmoodstavce"/>
    <w:rsid w:val="0098347D"/>
  </w:style>
  <w:style w:type="paragraph" w:styleId="Odstavecseseznamem">
    <w:name w:val="List Paragraph"/>
    <w:basedOn w:val="Normln"/>
    <w:uiPriority w:val="34"/>
    <w:qFormat/>
    <w:rsid w:val="00D4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9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5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s.wikipedia.org/wiki/Programovac%C3%AD_paradigma" TargetMode="External"/><Relationship Id="rId26" Type="http://schemas.openxmlformats.org/officeDocument/2006/relationships/hyperlink" Target="https://www.chipperbits.com/article/heartrate-sensor-modul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Generick%C3%A9_programov%C3%A1n%C3%AD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8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1-Wire" TargetMode="External"/><Relationship Id="rId20" Type="http://schemas.openxmlformats.org/officeDocument/2006/relationships/hyperlink" Target="https://cs.wikipedia.org/wiki/Objektov%C4%9B_orientovan%C3%A9_programov%C3%A1n%C3%AD" TargetMode="External"/><Relationship Id="rId29" Type="http://schemas.openxmlformats.org/officeDocument/2006/relationships/hyperlink" Target="https://www.dfrobot.com/blog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jpe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6.jpeg"/><Relationship Id="rId28" Type="http://schemas.openxmlformats.org/officeDocument/2006/relationships/hyperlink" Target="https://navody.dratek.cz/navody-k-produktum/teplotni-senzor-dht11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Imperativn%C3%AD_programov%C3%A1n%C3%AD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hyperlink" Target="https://www.hwkitchen.cz/teplotni-cidlo-ds18b20-vodotesne/" TargetMode="External"/><Relationship Id="rId30" Type="http://schemas.openxmlformats.org/officeDocument/2006/relationships/hyperlink" Target="https://github.com/Links2004/arduinoWebSocke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1c051f-7774-4d94-b5ce-b594dfbcdb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5722769A45B4E8278A6789B745F09" ma:contentTypeVersion="5" ma:contentTypeDescription="Vytvoří nový dokument" ma:contentTypeScope="" ma:versionID="7e8558fa8d8e69450b7a4133811485f3">
  <xsd:schema xmlns:xsd="http://www.w3.org/2001/XMLSchema" xmlns:xs="http://www.w3.org/2001/XMLSchema" xmlns:p="http://schemas.microsoft.com/office/2006/metadata/properties" xmlns:ns2="281c051f-7774-4d94-b5ce-b594dfbcdb0f" targetNamespace="http://schemas.microsoft.com/office/2006/metadata/properties" ma:root="true" ma:fieldsID="9cd6db8776b663e74cafdddf492d287a" ns2:_="">
    <xsd:import namespace="281c051f-7774-4d94-b5ce-b594dfbcdb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c051f-7774-4d94-b5ce-b594dfbcdb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1FD5A-D3DD-4064-B50A-5DA72619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FE4F9B-1CA0-47F7-9C1B-F1467FFA6B35}">
  <ds:schemaRefs>
    <ds:schemaRef ds:uri="http://schemas.microsoft.com/office/2006/metadata/properties"/>
    <ds:schemaRef ds:uri="http://schemas.microsoft.com/office/infopath/2007/PartnerControls"/>
    <ds:schemaRef ds:uri="281c051f-7774-4d94-b5ce-b594dfbcdb0f"/>
  </ds:schemaRefs>
</ds:datastoreItem>
</file>

<file path=customXml/itemProps3.xml><?xml version="1.0" encoding="utf-8"?>
<ds:datastoreItem xmlns:ds="http://schemas.openxmlformats.org/officeDocument/2006/customXml" ds:itemID="{2384B819-C0B4-4A65-8FA3-A0EB807EF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FDE305-1889-4DD1-8A81-BEB89C112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c051f-7774-4d94-b5ce-b594dfbcd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224</TotalTime>
  <Pages>19</Pages>
  <Words>2828</Words>
  <Characters>18355</Characters>
  <Application>Microsoft Office Word</Application>
  <DocSecurity>0</DocSecurity>
  <Lines>458</Lines>
  <Paragraphs>316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20867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filias gamer</cp:lastModifiedBy>
  <cp:revision>11</cp:revision>
  <cp:lastPrinted>2018-01-17T21:31:00Z</cp:lastPrinted>
  <dcterms:created xsi:type="dcterms:W3CDTF">2021-01-19T09:50:00Z</dcterms:created>
  <dcterms:modified xsi:type="dcterms:W3CDTF">2021-01-19T23:51:00Z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0x010100C3E5722769A45B4E8278A6789B745F09</vt:lpwstr>
  </property>
</Properties>
</file>